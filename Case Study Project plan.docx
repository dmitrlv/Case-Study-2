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tblLayout w:type="fixed"/>
        <w:tblLook w:val="0600" w:firstRow="0" w:lastRow="0" w:firstColumn="0" w:lastColumn="0" w:noHBand="1" w:noVBand="1"/>
      </w:tblPr>
      <w:tblGrid>
        <w:gridCol w:w="5310"/>
        <w:gridCol w:w="5490"/>
      </w:tblGrid>
      <w:tr w:rsidR="00A81248" w:rsidRPr="003A798E" w14:paraId="327F5FB5" w14:textId="77777777" w:rsidTr="003E0689">
        <w:tc>
          <w:tcPr>
            <w:tcW w:w="5310" w:type="dxa"/>
          </w:tcPr>
          <w:p w14:paraId="2F920C37" w14:textId="282A9B66" w:rsidR="00A81248" w:rsidRPr="003A798E" w:rsidRDefault="00434CFD" w:rsidP="00DF488C">
            <w:pPr>
              <w:pStyle w:val="GraphicAnchor"/>
              <w:numPr>
                <w:ilvl w:val="0"/>
                <w:numId w:val="20"/>
              </w:numPr>
              <w:jc w:val="both"/>
            </w:pPr>
            <w:r w:rsidRPr="003A798E">
              <w:rPr>
                <w:noProof/>
                <w:lang w:eastAsia="en-AU"/>
              </w:rPr>
              <mc:AlternateContent>
                <mc:Choice Requires="wpg">
                  <w:drawing>
                    <wp:anchor distT="0" distB="0" distL="114300" distR="114300" simplePos="0" relativeHeight="251560448" behindDoc="1" locked="0" layoutInCell="1" allowOverlap="1" wp14:anchorId="5F597825" wp14:editId="09920591">
                      <wp:simplePos x="0" y="0"/>
                      <wp:positionH relativeFrom="margin">
                        <wp:posOffset>-521335</wp:posOffset>
                      </wp:positionH>
                      <wp:positionV relativeFrom="page">
                        <wp:posOffset>-443230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4ECD432" id="Group 1" o:spid="_x0000_s1026" style="position:absolute;margin-left:-41.05pt;margin-top:-34.9pt;width:612pt;height:791.7pt;z-index:-25175603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490" w:type="dxa"/>
          </w:tcPr>
          <w:p w14:paraId="10EB6B48" w14:textId="77777777" w:rsidR="00A81248" w:rsidRPr="003A798E" w:rsidRDefault="00A81248" w:rsidP="00455CC0">
            <w:pPr>
              <w:pStyle w:val="GraphicAnchor"/>
              <w:jc w:val="both"/>
            </w:pPr>
          </w:p>
        </w:tc>
      </w:tr>
      <w:tr w:rsidR="00A81248" w:rsidRPr="003A798E" w14:paraId="4BC77314" w14:textId="77777777" w:rsidTr="003E0689">
        <w:trPr>
          <w:trHeight w:val="2719"/>
        </w:trPr>
        <w:tc>
          <w:tcPr>
            <w:tcW w:w="5310" w:type="dxa"/>
          </w:tcPr>
          <w:p w14:paraId="5B875F38" w14:textId="6487E0C3" w:rsidR="00940746" w:rsidRPr="00940746" w:rsidRDefault="00AF21B3" w:rsidP="00455CC0">
            <w:pPr>
              <w:pStyle w:val="Heading1"/>
              <w:jc w:val="both"/>
              <w:rPr>
                <w:sz w:val="56"/>
                <w:szCs w:val="24"/>
              </w:rPr>
            </w:pPr>
            <w:r>
              <w:rPr>
                <w:sz w:val="56"/>
                <w:szCs w:val="24"/>
              </w:rPr>
              <w:t>Case Study</w:t>
            </w:r>
          </w:p>
        </w:tc>
        <w:tc>
          <w:tcPr>
            <w:tcW w:w="5490" w:type="dxa"/>
          </w:tcPr>
          <w:p w14:paraId="735CD795" w14:textId="43B8D61D" w:rsidR="00A81248" w:rsidRPr="003A798E" w:rsidRDefault="00A81248" w:rsidP="00455CC0">
            <w:pPr>
              <w:jc w:val="both"/>
            </w:pPr>
          </w:p>
        </w:tc>
      </w:tr>
      <w:tr w:rsidR="00A81248" w:rsidRPr="003A798E" w14:paraId="7249E449" w14:textId="77777777" w:rsidTr="003E0689">
        <w:trPr>
          <w:trHeight w:val="8059"/>
        </w:trPr>
        <w:tc>
          <w:tcPr>
            <w:tcW w:w="5310" w:type="dxa"/>
          </w:tcPr>
          <w:p w14:paraId="3D969B29" w14:textId="2F7EA271" w:rsidR="00A81248" w:rsidRPr="003A798E" w:rsidRDefault="00A81248" w:rsidP="00455CC0">
            <w:pPr>
              <w:jc w:val="both"/>
            </w:pPr>
          </w:p>
        </w:tc>
        <w:tc>
          <w:tcPr>
            <w:tcW w:w="5490" w:type="dxa"/>
          </w:tcPr>
          <w:p w14:paraId="55CB4604" w14:textId="77777777" w:rsidR="00A81248" w:rsidRPr="003A798E" w:rsidRDefault="00A81248" w:rsidP="00455CC0">
            <w:pPr>
              <w:jc w:val="both"/>
            </w:pPr>
          </w:p>
        </w:tc>
      </w:tr>
      <w:tr w:rsidR="00A81248" w:rsidRPr="003A798E" w14:paraId="7DB7D0BD" w14:textId="77777777" w:rsidTr="003E0689">
        <w:trPr>
          <w:trHeight w:val="1299"/>
        </w:trPr>
        <w:tc>
          <w:tcPr>
            <w:tcW w:w="5310" w:type="dxa"/>
          </w:tcPr>
          <w:p w14:paraId="17C7C6BF" w14:textId="77777777" w:rsidR="00A81248" w:rsidRPr="003A798E" w:rsidRDefault="00A81248" w:rsidP="00455CC0">
            <w:pPr>
              <w:jc w:val="both"/>
            </w:pPr>
          </w:p>
        </w:tc>
        <w:tc>
          <w:tcPr>
            <w:tcW w:w="5490" w:type="dxa"/>
          </w:tcPr>
          <w:p w14:paraId="7C974442" w14:textId="03D5FCC7" w:rsidR="00AF21B3" w:rsidRPr="00AF21B3" w:rsidRDefault="00AF21B3" w:rsidP="00AF21B3">
            <w:pPr>
              <w:pStyle w:val="Heading2"/>
              <w:jc w:val="both"/>
            </w:pPr>
            <w:r>
              <w:t>2020-04-04</w:t>
            </w:r>
          </w:p>
          <w:p w14:paraId="64D8E478" w14:textId="77777777" w:rsidR="00727E4E" w:rsidRDefault="00727E4E" w:rsidP="00455CC0">
            <w:pPr>
              <w:pStyle w:val="Heading2"/>
              <w:jc w:val="both"/>
            </w:pPr>
            <w:r>
              <w:t>Robert A</w:t>
            </w:r>
            <w:r w:rsidRPr="00727E4E">
              <w:t>š</w:t>
            </w:r>
            <w:r>
              <w:t>vicas</w:t>
            </w:r>
          </w:p>
          <w:p w14:paraId="748DC47C" w14:textId="1DE1E1ED" w:rsidR="00650512" w:rsidRPr="00650512" w:rsidRDefault="00AF21B3" w:rsidP="00455CC0">
            <w:pPr>
              <w:pStyle w:val="Heading2"/>
              <w:jc w:val="both"/>
            </w:pPr>
            <w:r>
              <w:t>Dmitry Lvov</w:t>
            </w:r>
          </w:p>
        </w:tc>
      </w:tr>
    </w:tbl>
    <w:p w14:paraId="434D594C" w14:textId="77777777" w:rsidR="00D15FC9" w:rsidRDefault="00D15FC9">
      <w:r>
        <w:br w:type="page"/>
      </w:r>
    </w:p>
    <w:tbl>
      <w:tblPr>
        <w:tblW w:w="10800" w:type="dxa"/>
        <w:tblLayout w:type="fixed"/>
        <w:tblLook w:val="0600" w:firstRow="0" w:lastRow="0" w:firstColumn="0" w:lastColumn="0" w:noHBand="1" w:noVBand="1"/>
      </w:tblPr>
      <w:tblGrid>
        <w:gridCol w:w="10800"/>
      </w:tblGrid>
      <w:tr w:rsidR="005D2A2E" w:rsidRPr="003A798E" w14:paraId="77D6C7E3" w14:textId="77777777" w:rsidTr="006125FE">
        <w:trPr>
          <w:trHeight w:val="13050"/>
        </w:trPr>
        <w:tc>
          <w:tcPr>
            <w:tcW w:w="10800" w:type="dxa"/>
          </w:tcPr>
          <w:p w14:paraId="35A8910D" w14:textId="77777777" w:rsidR="00303BCA" w:rsidRDefault="00303BCA">
            <w:pPr>
              <w:pStyle w:val="TOC1"/>
              <w:tabs>
                <w:tab w:val="right" w:leader="dot" w:pos="10790"/>
              </w:tabs>
            </w:pPr>
          </w:p>
          <w:p w14:paraId="65E952B5" w14:textId="77777777" w:rsidR="00303BCA" w:rsidRDefault="00303BCA">
            <w:pPr>
              <w:pStyle w:val="TOC1"/>
              <w:tabs>
                <w:tab w:val="right" w:leader="dot" w:pos="10790"/>
              </w:tabs>
            </w:pPr>
          </w:p>
          <w:p w14:paraId="5C012863" w14:textId="6AEF7F39" w:rsidR="00303BCA" w:rsidRPr="00303BCA" w:rsidRDefault="00303BCA" w:rsidP="00303BCA">
            <w:pPr>
              <w:pStyle w:val="Heading3"/>
            </w:pPr>
            <w:bookmarkStart w:id="0" w:name="_Toc36912093"/>
            <w:r>
              <w:t>Table of Content</w:t>
            </w:r>
            <w:bookmarkEnd w:id="0"/>
          </w:p>
          <w:p w14:paraId="03FFF955" w14:textId="77777777" w:rsidR="00303BCA" w:rsidRDefault="00303BCA">
            <w:pPr>
              <w:pStyle w:val="TOC1"/>
              <w:tabs>
                <w:tab w:val="right" w:leader="dot" w:pos="10790"/>
              </w:tabs>
            </w:pPr>
          </w:p>
          <w:p w14:paraId="714C30C4" w14:textId="6FAC2FB8" w:rsidR="004305E1" w:rsidRDefault="00E33F6B">
            <w:pPr>
              <w:pStyle w:val="TOC1"/>
              <w:tabs>
                <w:tab w:val="right" w:leader="dot" w:pos="10790"/>
              </w:tabs>
              <w:rPr>
                <w:rFonts w:eastAsiaTheme="minorEastAsia"/>
                <w:noProof/>
                <w:sz w:val="22"/>
                <w:szCs w:val="22"/>
              </w:rPr>
            </w:pPr>
            <w:r>
              <w:fldChar w:fldCharType="begin"/>
            </w:r>
            <w:r>
              <w:instrText xml:space="preserve"> TOC \h \z \t "Heading 3,1,Heading 3.1,2" </w:instrText>
            </w:r>
            <w:r>
              <w:fldChar w:fldCharType="separate"/>
            </w:r>
            <w:hyperlink w:anchor="_Toc36912093" w:history="1">
              <w:r w:rsidR="004305E1" w:rsidRPr="00D44EC9">
                <w:rPr>
                  <w:rStyle w:val="Hyperlink"/>
                  <w:noProof/>
                </w:rPr>
                <w:t>Table of Content</w:t>
              </w:r>
              <w:r w:rsidR="004305E1">
                <w:rPr>
                  <w:noProof/>
                  <w:webHidden/>
                </w:rPr>
                <w:tab/>
              </w:r>
              <w:r w:rsidR="004305E1">
                <w:rPr>
                  <w:noProof/>
                  <w:webHidden/>
                </w:rPr>
                <w:fldChar w:fldCharType="begin"/>
              </w:r>
              <w:r w:rsidR="004305E1">
                <w:rPr>
                  <w:noProof/>
                  <w:webHidden/>
                </w:rPr>
                <w:instrText xml:space="preserve"> PAGEREF _Toc36912093 \h </w:instrText>
              </w:r>
              <w:r w:rsidR="004305E1">
                <w:rPr>
                  <w:noProof/>
                  <w:webHidden/>
                </w:rPr>
              </w:r>
              <w:r w:rsidR="004305E1">
                <w:rPr>
                  <w:noProof/>
                  <w:webHidden/>
                </w:rPr>
                <w:fldChar w:fldCharType="separate"/>
              </w:r>
              <w:r w:rsidR="004305E1">
                <w:rPr>
                  <w:noProof/>
                  <w:webHidden/>
                </w:rPr>
                <w:t>2</w:t>
              </w:r>
              <w:r w:rsidR="004305E1">
                <w:rPr>
                  <w:noProof/>
                  <w:webHidden/>
                </w:rPr>
                <w:fldChar w:fldCharType="end"/>
              </w:r>
            </w:hyperlink>
          </w:p>
          <w:p w14:paraId="12F7B389" w14:textId="223CB5AC" w:rsidR="004305E1" w:rsidRDefault="00A53604">
            <w:pPr>
              <w:pStyle w:val="TOC1"/>
              <w:tabs>
                <w:tab w:val="right" w:leader="dot" w:pos="10790"/>
              </w:tabs>
              <w:rPr>
                <w:rFonts w:eastAsiaTheme="minorEastAsia"/>
                <w:noProof/>
                <w:sz w:val="22"/>
                <w:szCs w:val="22"/>
              </w:rPr>
            </w:pPr>
            <w:hyperlink w:anchor="_Toc36912094" w:history="1">
              <w:r w:rsidR="004305E1" w:rsidRPr="00D44EC9">
                <w:rPr>
                  <w:rStyle w:val="Hyperlink"/>
                  <w:noProof/>
                </w:rPr>
                <w:t>Project definition</w:t>
              </w:r>
              <w:r w:rsidR="004305E1">
                <w:rPr>
                  <w:noProof/>
                  <w:webHidden/>
                </w:rPr>
                <w:tab/>
              </w:r>
              <w:r w:rsidR="004305E1">
                <w:rPr>
                  <w:noProof/>
                  <w:webHidden/>
                </w:rPr>
                <w:fldChar w:fldCharType="begin"/>
              </w:r>
              <w:r w:rsidR="004305E1">
                <w:rPr>
                  <w:noProof/>
                  <w:webHidden/>
                </w:rPr>
                <w:instrText xml:space="preserve"> PAGEREF _Toc36912094 \h </w:instrText>
              </w:r>
              <w:r w:rsidR="004305E1">
                <w:rPr>
                  <w:noProof/>
                  <w:webHidden/>
                </w:rPr>
              </w:r>
              <w:r w:rsidR="004305E1">
                <w:rPr>
                  <w:noProof/>
                  <w:webHidden/>
                </w:rPr>
                <w:fldChar w:fldCharType="separate"/>
              </w:r>
              <w:r w:rsidR="004305E1">
                <w:rPr>
                  <w:noProof/>
                  <w:webHidden/>
                </w:rPr>
                <w:t>3</w:t>
              </w:r>
              <w:r w:rsidR="004305E1">
                <w:rPr>
                  <w:noProof/>
                  <w:webHidden/>
                </w:rPr>
                <w:fldChar w:fldCharType="end"/>
              </w:r>
            </w:hyperlink>
          </w:p>
          <w:p w14:paraId="43AF4AA3" w14:textId="7EDC0C12" w:rsidR="004305E1" w:rsidRDefault="00A53604">
            <w:pPr>
              <w:pStyle w:val="TOC2"/>
              <w:tabs>
                <w:tab w:val="right" w:leader="dot" w:pos="10790"/>
              </w:tabs>
              <w:rPr>
                <w:rFonts w:eastAsiaTheme="minorEastAsia"/>
                <w:noProof/>
                <w:sz w:val="22"/>
                <w:szCs w:val="22"/>
              </w:rPr>
            </w:pPr>
            <w:hyperlink w:anchor="_Toc36912095" w:history="1">
              <w:r w:rsidR="004305E1" w:rsidRPr="00D44EC9">
                <w:rPr>
                  <w:rStyle w:val="Hyperlink"/>
                  <w:noProof/>
                </w:rPr>
                <w:t>Project background</w:t>
              </w:r>
              <w:r w:rsidR="004305E1">
                <w:rPr>
                  <w:noProof/>
                  <w:webHidden/>
                </w:rPr>
                <w:tab/>
              </w:r>
              <w:r w:rsidR="004305E1">
                <w:rPr>
                  <w:noProof/>
                  <w:webHidden/>
                </w:rPr>
                <w:fldChar w:fldCharType="begin"/>
              </w:r>
              <w:r w:rsidR="004305E1">
                <w:rPr>
                  <w:noProof/>
                  <w:webHidden/>
                </w:rPr>
                <w:instrText xml:space="preserve"> PAGEREF _Toc36912095 \h </w:instrText>
              </w:r>
              <w:r w:rsidR="004305E1">
                <w:rPr>
                  <w:noProof/>
                  <w:webHidden/>
                </w:rPr>
              </w:r>
              <w:r w:rsidR="004305E1">
                <w:rPr>
                  <w:noProof/>
                  <w:webHidden/>
                </w:rPr>
                <w:fldChar w:fldCharType="separate"/>
              </w:r>
              <w:r w:rsidR="004305E1">
                <w:rPr>
                  <w:noProof/>
                  <w:webHidden/>
                </w:rPr>
                <w:t>3</w:t>
              </w:r>
              <w:r w:rsidR="004305E1">
                <w:rPr>
                  <w:noProof/>
                  <w:webHidden/>
                </w:rPr>
                <w:fldChar w:fldCharType="end"/>
              </w:r>
            </w:hyperlink>
          </w:p>
          <w:p w14:paraId="36CF2E13" w14:textId="20ABB394" w:rsidR="004305E1" w:rsidRDefault="00A53604">
            <w:pPr>
              <w:pStyle w:val="TOC2"/>
              <w:tabs>
                <w:tab w:val="right" w:leader="dot" w:pos="10790"/>
              </w:tabs>
              <w:rPr>
                <w:rFonts w:eastAsiaTheme="minorEastAsia"/>
                <w:noProof/>
                <w:sz w:val="22"/>
                <w:szCs w:val="22"/>
              </w:rPr>
            </w:pPr>
            <w:hyperlink w:anchor="_Toc36912096" w:history="1">
              <w:r w:rsidR="004305E1" w:rsidRPr="00D44EC9">
                <w:rPr>
                  <w:rStyle w:val="Hyperlink"/>
                  <w:noProof/>
                </w:rPr>
                <w:t>Project goal</w:t>
              </w:r>
              <w:r w:rsidR="004305E1">
                <w:rPr>
                  <w:noProof/>
                  <w:webHidden/>
                </w:rPr>
                <w:tab/>
              </w:r>
              <w:r w:rsidR="004305E1">
                <w:rPr>
                  <w:noProof/>
                  <w:webHidden/>
                </w:rPr>
                <w:fldChar w:fldCharType="begin"/>
              </w:r>
              <w:r w:rsidR="004305E1">
                <w:rPr>
                  <w:noProof/>
                  <w:webHidden/>
                </w:rPr>
                <w:instrText xml:space="preserve"> PAGEREF _Toc36912096 \h </w:instrText>
              </w:r>
              <w:r w:rsidR="004305E1">
                <w:rPr>
                  <w:noProof/>
                  <w:webHidden/>
                </w:rPr>
              </w:r>
              <w:r w:rsidR="004305E1">
                <w:rPr>
                  <w:noProof/>
                  <w:webHidden/>
                </w:rPr>
                <w:fldChar w:fldCharType="separate"/>
              </w:r>
              <w:r w:rsidR="004305E1">
                <w:rPr>
                  <w:noProof/>
                  <w:webHidden/>
                </w:rPr>
                <w:t>3</w:t>
              </w:r>
              <w:r w:rsidR="004305E1">
                <w:rPr>
                  <w:noProof/>
                  <w:webHidden/>
                </w:rPr>
                <w:fldChar w:fldCharType="end"/>
              </w:r>
            </w:hyperlink>
          </w:p>
          <w:p w14:paraId="45276718" w14:textId="0FC03D94" w:rsidR="004305E1" w:rsidRDefault="00A53604">
            <w:pPr>
              <w:pStyle w:val="TOC1"/>
              <w:tabs>
                <w:tab w:val="right" w:leader="dot" w:pos="10790"/>
              </w:tabs>
              <w:rPr>
                <w:rFonts w:eastAsiaTheme="minorEastAsia"/>
                <w:noProof/>
                <w:sz w:val="22"/>
                <w:szCs w:val="22"/>
              </w:rPr>
            </w:pPr>
            <w:hyperlink w:anchor="_Toc36912097" w:history="1">
              <w:r w:rsidR="004305E1" w:rsidRPr="00D44EC9">
                <w:rPr>
                  <w:rStyle w:val="Hyperlink"/>
                  <w:noProof/>
                </w:rPr>
                <w:t>Deliverables</w:t>
              </w:r>
              <w:r w:rsidR="004305E1">
                <w:rPr>
                  <w:noProof/>
                  <w:webHidden/>
                </w:rPr>
                <w:tab/>
              </w:r>
              <w:r w:rsidR="004305E1">
                <w:rPr>
                  <w:noProof/>
                  <w:webHidden/>
                </w:rPr>
                <w:fldChar w:fldCharType="begin"/>
              </w:r>
              <w:r w:rsidR="004305E1">
                <w:rPr>
                  <w:noProof/>
                  <w:webHidden/>
                </w:rPr>
                <w:instrText xml:space="preserve"> PAGEREF _Toc36912097 \h </w:instrText>
              </w:r>
              <w:r w:rsidR="004305E1">
                <w:rPr>
                  <w:noProof/>
                  <w:webHidden/>
                </w:rPr>
              </w:r>
              <w:r w:rsidR="004305E1">
                <w:rPr>
                  <w:noProof/>
                  <w:webHidden/>
                </w:rPr>
                <w:fldChar w:fldCharType="separate"/>
              </w:r>
              <w:r w:rsidR="004305E1">
                <w:rPr>
                  <w:noProof/>
                  <w:webHidden/>
                </w:rPr>
                <w:t>4</w:t>
              </w:r>
              <w:r w:rsidR="004305E1">
                <w:rPr>
                  <w:noProof/>
                  <w:webHidden/>
                </w:rPr>
                <w:fldChar w:fldCharType="end"/>
              </w:r>
            </w:hyperlink>
          </w:p>
          <w:p w14:paraId="13AAD58B" w14:textId="5A8AD49B" w:rsidR="004305E1" w:rsidRDefault="00A53604">
            <w:pPr>
              <w:pStyle w:val="TOC1"/>
              <w:tabs>
                <w:tab w:val="right" w:leader="dot" w:pos="10790"/>
              </w:tabs>
              <w:rPr>
                <w:rFonts w:eastAsiaTheme="minorEastAsia"/>
                <w:noProof/>
                <w:sz w:val="22"/>
                <w:szCs w:val="22"/>
              </w:rPr>
            </w:pPr>
            <w:hyperlink w:anchor="_Toc36912098" w:history="1">
              <w:r w:rsidR="004305E1" w:rsidRPr="00D44EC9">
                <w:rPr>
                  <w:rStyle w:val="Hyperlink"/>
                  <w:noProof/>
                </w:rPr>
                <w:t>Expected Result</w:t>
              </w:r>
              <w:r w:rsidR="004305E1">
                <w:rPr>
                  <w:noProof/>
                  <w:webHidden/>
                </w:rPr>
                <w:tab/>
              </w:r>
              <w:r w:rsidR="004305E1">
                <w:rPr>
                  <w:noProof/>
                  <w:webHidden/>
                </w:rPr>
                <w:fldChar w:fldCharType="begin"/>
              </w:r>
              <w:r w:rsidR="004305E1">
                <w:rPr>
                  <w:noProof/>
                  <w:webHidden/>
                </w:rPr>
                <w:instrText xml:space="preserve"> PAGEREF _Toc36912098 \h </w:instrText>
              </w:r>
              <w:r w:rsidR="004305E1">
                <w:rPr>
                  <w:noProof/>
                  <w:webHidden/>
                </w:rPr>
              </w:r>
              <w:r w:rsidR="004305E1">
                <w:rPr>
                  <w:noProof/>
                  <w:webHidden/>
                </w:rPr>
                <w:fldChar w:fldCharType="separate"/>
              </w:r>
              <w:r w:rsidR="004305E1">
                <w:rPr>
                  <w:noProof/>
                  <w:webHidden/>
                </w:rPr>
                <w:t>4</w:t>
              </w:r>
              <w:r w:rsidR="004305E1">
                <w:rPr>
                  <w:noProof/>
                  <w:webHidden/>
                </w:rPr>
                <w:fldChar w:fldCharType="end"/>
              </w:r>
            </w:hyperlink>
          </w:p>
          <w:p w14:paraId="1BCEF676" w14:textId="17BEDA0F" w:rsidR="004305E1" w:rsidRDefault="00A53604">
            <w:pPr>
              <w:pStyle w:val="TOC1"/>
              <w:tabs>
                <w:tab w:val="right" w:leader="dot" w:pos="10790"/>
              </w:tabs>
              <w:rPr>
                <w:rFonts w:eastAsiaTheme="minorEastAsia"/>
                <w:noProof/>
                <w:sz w:val="22"/>
                <w:szCs w:val="22"/>
              </w:rPr>
            </w:pPr>
            <w:hyperlink w:anchor="_Toc36912099" w:history="1">
              <w:r w:rsidR="004305E1" w:rsidRPr="00D44EC9">
                <w:rPr>
                  <w:rStyle w:val="Hyperlink"/>
                  <w:noProof/>
                </w:rPr>
                <w:t>Milestones</w:t>
              </w:r>
              <w:r w:rsidR="004305E1">
                <w:rPr>
                  <w:noProof/>
                  <w:webHidden/>
                </w:rPr>
                <w:tab/>
              </w:r>
              <w:r w:rsidR="004305E1">
                <w:rPr>
                  <w:noProof/>
                  <w:webHidden/>
                </w:rPr>
                <w:fldChar w:fldCharType="begin"/>
              </w:r>
              <w:r w:rsidR="004305E1">
                <w:rPr>
                  <w:noProof/>
                  <w:webHidden/>
                </w:rPr>
                <w:instrText xml:space="preserve"> PAGEREF _Toc36912099 \h </w:instrText>
              </w:r>
              <w:r w:rsidR="004305E1">
                <w:rPr>
                  <w:noProof/>
                  <w:webHidden/>
                </w:rPr>
              </w:r>
              <w:r w:rsidR="004305E1">
                <w:rPr>
                  <w:noProof/>
                  <w:webHidden/>
                </w:rPr>
                <w:fldChar w:fldCharType="separate"/>
              </w:r>
              <w:r w:rsidR="004305E1">
                <w:rPr>
                  <w:noProof/>
                  <w:webHidden/>
                </w:rPr>
                <w:t>5</w:t>
              </w:r>
              <w:r w:rsidR="004305E1">
                <w:rPr>
                  <w:noProof/>
                  <w:webHidden/>
                </w:rPr>
                <w:fldChar w:fldCharType="end"/>
              </w:r>
            </w:hyperlink>
          </w:p>
          <w:p w14:paraId="6DD1D2D9" w14:textId="69E0F5BE" w:rsidR="004305E1" w:rsidRDefault="00A53604">
            <w:pPr>
              <w:pStyle w:val="TOC1"/>
              <w:tabs>
                <w:tab w:val="right" w:leader="dot" w:pos="10790"/>
              </w:tabs>
              <w:rPr>
                <w:rFonts w:eastAsiaTheme="minorEastAsia"/>
                <w:noProof/>
                <w:sz w:val="22"/>
                <w:szCs w:val="22"/>
              </w:rPr>
            </w:pPr>
            <w:hyperlink w:anchor="_Toc36912100" w:history="1">
              <w:r w:rsidR="004305E1" w:rsidRPr="00D44EC9">
                <w:rPr>
                  <w:rStyle w:val="Hyperlink"/>
                  <w:noProof/>
                </w:rPr>
                <w:t>Project constraints</w:t>
              </w:r>
              <w:r w:rsidR="004305E1">
                <w:rPr>
                  <w:noProof/>
                  <w:webHidden/>
                </w:rPr>
                <w:tab/>
              </w:r>
              <w:r w:rsidR="004305E1">
                <w:rPr>
                  <w:noProof/>
                  <w:webHidden/>
                </w:rPr>
                <w:fldChar w:fldCharType="begin"/>
              </w:r>
              <w:r w:rsidR="004305E1">
                <w:rPr>
                  <w:noProof/>
                  <w:webHidden/>
                </w:rPr>
                <w:instrText xml:space="preserve"> PAGEREF _Toc36912100 \h </w:instrText>
              </w:r>
              <w:r w:rsidR="004305E1">
                <w:rPr>
                  <w:noProof/>
                  <w:webHidden/>
                </w:rPr>
              </w:r>
              <w:r w:rsidR="004305E1">
                <w:rPr>
                  <w:noProof/>
                  <w:webHidden/>
                </w:rPr>
                <w:fldChar w:fldCharType="separate"/>
              </w:r>
              <w:r w:rsidR="004305E1">
                <w:rPr>
                  <w:noProof/>
                  <w:webHidden/>
                </w:rPr>
                <w:t>6</w:t>
              </w:r>
              <w:r w:rsidR="004305E1">
                <w:rPr>
                  <w:noProof/>
                  <w:webHidden/>
                </w:rPr>
                <w:fldChar w:fldCharType="end"/>
              </w:r>
            </w:hyperlink>
          </w:p>
          <w:p w14:paraId="03928492" w14:textId="29CB30D4" w:rsidR="004305E1" w:rsidRDefault="00A53604">
            <w:pPr>
              <w:pStyle w:val="TOC1"/>
              <w:tabs>
                <w:tab w:val="right" w:leader="dot" w:pos="10790"/>
              </w:tabs>
              <w:rPr>
                <w:rFonts w:eastAsiaTheme="minorEastAsia"/>
                <w:noProof/>
                <w:sz w:val="22"/>
                <w:szCs w:val="22"/>
              </w:rPr>
            </w:pPr>
            <w:hyperlink w:anchor="_Toc36912105" w:history="1">
              <w:r w:rsidR="004305E1" w:rsidRPr="00D44EC9">
                <w:rPr>
                  <w:rStyle w:val="Hyperlink"/>
                  <w:noProof/>
                </w:rPr>
                <w:t>PERT</w:t>
              </w:r>
              <w:r w:rsidR="004305E1">
                <w:rPr>
                  <w:noProof/>
                  <w:webHidden/>
                </w:rPr>
                <w:tab/>
              </w:r>
              <w:r w:rsidR="004305E1">
                <w:rPr>
                  <w:noProof/>
                  <w:webHidden/>
                </w:rPr>
                <w:fldChar w:fldCharType="begin"/>
              </w:r>
              <w:r w:rsidR="004305E1">
                <w:rPr>
                  <w:noProof/>
                  <w:webHidden/>
                </w:rPr>
                <w:instrText xml:space="preserve"> PAGEREF _Toc36912105 \h </w:instrText>
              </w:r>
              <w:r w:rsidR="004305E1">
                <w:rPr>
                  <w:noProof/>
                  <w:webHidden/>
                </w:rPr>
              </w:r>
              <w:r w:rsidR="004305E1">
                <w:rPr>
                  <w:noProof/>
                  <w:webHidden/>
                </w:rPr>
                <w:fldChar w:fldCharType="separate"/>
              </w:r>
              <w:r w:rsidR="004305E1">
                <w:rPr>
                  <w:noProof/>
                  <w:webHidden/>
                </w:rPr>
                <w:t>7</w:t>
              </w:r>
              <w:r w:rsidR="004305E1">
                <w:rPr>
                  <w:noProof/>
                  <w:webHidden/>
                </w:rPr>
                <w:fldChar w:fldCharType="end"/>
              </w:r>
            </w:hyperlink>
          </w:p>
          <w:p w14:paraId="34FA0D23" w14:textId="26F48E83" w:rsidR="005D2A2E" w:rsidRPr="003A798E" w:rsidRDefault="00E33F6B" w:rsidP="00455CC0">
            <w:pPr>
              <w:pStyle w:val="Heading2"/>
              <w:jc w:val="both"/>
            </w:pPr>
            <w:r>
              <w:fldChar w:fldCharType="end"/>
            </w:r>
          </w:p>
        </w:tc>
      </w:tr>
    </w:tbl>
    <w:p w14:paraId="02A02B7B" w14:textId="77777777" w:rsidR="006125FE" w:rsidRDefault="006125FE">
      <w:r>
        <w:br w:type="page"/>
      </w:r>
    </w:p>
    <w:tbl>
      <w:tblPr>
        <w:tblW w:w="11126" w:type="dxa"/>
        <w:shd w:val="clear" w:color="auto" w:fill="EDF0F4" w:themeFill="accent3"/>
        <w:tblLayout w:type="fixed"/>
        <w:tblCellMar>
          <w:left w:w="0" w:type="dxa"/>
          <w:right w:w="0" w:type="dxa"/>
        </w:tblCellMar>
        <w:tblLook w:val="0600" w:firstRow="0" w:lastRow="0" w:firstColumn="0" w:lastColumn="0" w:noHBand="1" w:noVBand="1"/>
      </w:tblPr>
      <w:tblGrid>
        <w:gridCol w:w="269"/>
        <w:gridCol w:w="2431"/>
        <w:gridCol w:w="2520"/>
        <w:gridCol w:w="1620"/>
        <w:gridCol w:w="3401"/>
        <w:gridCol w:w="19"/>
        <w:gridCol w:w="402"/>
        <w:gridCol w:w="228"/>
        <w:gridCol w:w="236"/>
      </w:tblGrid>
      <w:tr w:rsidR="001205A1" w:rsidRPr="003A798E" w14:paraId="4CAE276D" w14:textId="77777777" w:rsidTr="00415C7E">
        <w:trPr>
          <w:gridAfter w:val="2"/>
          <w:wAfter w:w="464" w:type="dxa"/>
          <w:trHeight w:val="4320"/>
        </w:trPr>
        <w:tc>
          <w:tcPr>
            <w:tcW w:w="269" w:type="dxa"/>
            <w:shd w:val="clear" w:color="auto" w:fill="EDF0F4" w:themeFill="accent3"/>
          </w:tcPr>
          <w:p w14:paraId="7202E28E" w14:textId="00095F78" w:rsidR="001205A1" w:rsidRPr="003A798E" w:rsidRDefault="001205A1" w:rsidP="00455CC0">
            <w:pPr>
              <w:jc w:val="both"/>
            </w:pPr>
          </w:p>
        </w:tc>
        <w:tc>
          <w:tcPr>
            <w:tcW w:w="9972" w:type="dxa"/>
            <w:gridSpan w:val="4"/>
            <w:shd w:val="clear" w:color="auto" w:fill="EDF0F4" w:themeFill="accent3"/>
          </w:tcPr>
          <w:p w14:paraId="135A367C" w14:textId="7C48E751" w:rsidR="00E4620A" w:rsidRDefault="00650512" w:rsidP="00455CC0">
            <w:pPr>
              <w:pStyle w:val="Heading3"/>
              <w:jc w:val="both"/>
            </w:pPr>
            <w:bookmarkStart w:id="1" w:name="_Toc26721419"/>
            <w:bookmarkStart w:id="2" w:name="_Toc36912094"/>
            <w:r>
              <w:t>Project definition</w:t>
            </w:r>
            <w:bookmarkEnd w:id="1"/>
            <w:bookmarkEnd w:id="2"/>
          </w:p>
          <w:p w14:paraId="13DF0A6F" w14:textId="77777777" w:rsidR="00E413B9" w:rsidRPr="00E413B9" w:rsidRDefault="00E413B9" w:rsidP="00455CC0">
            <w:pPr>
              <w:jc w:val="both"/>
            </w:pPr>
          </w:p>
          <w:p w14:paraId="4D9752F7" w14:textId="77777777" w:rsidR="00650512" w:rsidRPr="00650512" w:rsidRDefault="00650512" w:rsidP="00455CC0">
            <w:pPr>
              <w:pStyle w:val="Heading31"/>
              <w:jc w:val="both"/>
            </w:pPr>
            <w:bookmarkStart w:id="3" w:name="_Toc26721420"/>
            <w:bookmarkStart w:id="4" w:name="_Toc36912095"/>
            <w:r w:rsidRPr="00650512">
              <w:t>Project background</w:t>
            </w:r>
            <w:bookmarkEnd w:id="3"/>
            <w:bookmarkEnd w:id="4"/>
          </w:p>
          <w:p w14:paraId="48B7B3D4" w14:textId="6F51AB12" w:rsidR="00AF21B3" w:rsidRPr="003E5D5E" w:rsidRDefault="003E5D5E" w:rsidP="00AF21B3">
            <w:pPr>
              <w:rPr>
                <w:rFonts w:eastAsia="Times New Roman" w:cs="Times New Roman"/>
                <w:color w:val="FF0000"/>
                <w:lang w:eastAsia="ru-RU"/>
              </w:rPr>
            </w:pPr>
            <w:r>
              <w:rPr>
                <w:rFonts w:cs="Times New Roman"/>
              </w:rPr>
              <w:t xml:space="preserve">      </w:t>
            </w:r>
            <w:r w:rsidR="00AF21B3" w:rsidRPr="003E5D5E">
              <w:rPr>
                <w:rFonts w:cs="Times New Roman"/>
              </w:rPr>
              <w:t xml:space="preserve">We represent the company ‘Make IT Work4U’ which specializes on making infrastructure solutions for small and medium businesses. In this case there is a small business company which requires an infrastructure centered on Windows server with several virtual machines which are organized with a purpose of creating a manageable and correctly structured working environment. The improvement process of the infrastructure happens in a simulated home environment which allows the client to use the product without any interruptions. </w:t>
            </w:r>
          </w:p>
          <w:p w14:paraId="0EBBAE4B" w14:textId="77777777" w:rsidR="005D131D" w:rsidRDefault="005D131D" w:rsidP="00B21B13">
            <w:pPr>
              <w:pStyle w:val="Text"/>
              <w:jc w:val="both"/>
            </w:pPr>
          </w:p>
          <w:p w14:paraId="73ED51A2" w14:textId="77777777" w:rsidR="00A70C38" w:rsidRDefault="00A70C38" w:rsidP="00B21B13">
            <w:pPr>
              <w:pStyle w:val="Text"/>
              <w:jc w:val="both"/>
            </w:pPr>
          </w:p>
          <w:p w14:paraId="7261B301" w14:textId="77777777" w:rsidR="00A70C38" w:rsidRDefault="00A70C38" w:rsidP="00A70C38">
            <w:pPr>
              <w:pStyle w:val="Heading31"/>
              <w:jc w:val="both"/>
            </w:pPr>
            <w:r>
              <w:t>Project goal</w:t>
            </w:r>
          </w:p>
          <w:p w14:paraId="291D10A5" w14:textId="77777777" w:rsidR="00A70C38" w:rsidRDefault="00A70C38" w:rsidP="00A70C38">
            <w:r>
              <w:tab/>
              <w:t>Our goal is to simulate an infrastructure environment on the server, which will include 3 virtual machines that you can connect to. Our main goal is to make it efficient, bug-free and easily accessible for the employees</w:t>
            </w:r>
            <w:r w:rsidRPr="009F07CE">
              <w:t>. One of them will have Linux operating system, other will have domain controller on Windows OS, which will control all other servers. The last one will serve as a client to allow employees to connect to the Windows OS and access everything that is available for them.</w:t>
            </w:r>
            <w:r>
              <w:t xml:space="preserve"> Employees will also have configured user policies, which will restrict employees from accessing specific data or mess up the server. At peak hours, it’s important to monitor distribution of the server resources, so one of our main goals is also making an application. </w:t>
            </w:r>
          </w:p>
          <w:p w14:paraId="64F958E2" w14:textId="77777777" w:rsidR="00A70C38" w:rsidRDefault="00A70C38" w:rsidP="00B21B13">
            <w:pPr>
              <w:pStyle w:val="Text"/>
              <w:jc w:val="both"/>
            </w:pPr>
          </w:p>
          <w:p w14:paraId="717E91CC" w14:textId="4C8FABF7" w:rsidR="006125FE" w:rsidRDefault="006125FE" w:rsidP="00B21B13">
            <w:pPr>
              <w:pStyle w:val="Text"/>
              <w:jc w:val="both"/>
            </w:pPr>
          </w:p>
          <w:p w14:paraId="3EC50DBA" w14:textId="28AC8119" w:rsidR="006125FE" w:rsidRDefault="006125FE" w:rsidP="00B21B13">
            <w:pPr>
              <w:pStyle w:val="Text"/>
              <w:jc w:val="both"/>
            </w:pPr>
          </w:p>
          <w:p w14:paraId="7CE15E77" w14:textId="6CF1F8E2" w:rsidR="006125FE" w:rsidRDefault="006125FE" w:rsidP="00B21B13">
            <w:pPr>
              <w:pStyle w:val="Text"/>
              <w:jc w:val="both"/>
            </w:pPr>
          </w:p>
          <w:p w14:paraId="19E5E779" w14:textId="23EDB9B1" w:rsidR="006125FE" w:rsidRDefault="006125FE" w:rsidP="00B21B13">
            <w:pPr>
              <w:pStyle w:val="Text"/>
              <w:jc w:val="both"/>
            </w:pPr>
          </w:p>
          <w:p w14:paraId="71F97FA2" w14:textId="0BA25CDF" w:rsidR="006125FE" w:rsidRDefault="006125FE" w:rsidP="00B21B13">
            <w:pPr>
              <w:pStyle w:val="Text"/>
              <w:jc w:val="both"/>
            </w:pPr>
          </w:p>
          <w:p w14:paraId="6ED18397" w14:textId="76B23AFA" w:rsidR="006125FE" w:rsidRDefault="006125FE" w:rsidP="00B21B13">
            <w:pPr>
              <w:pStyle w:val="Text"/>
              <w:jc w:val="both"/>
            </w:pPr>
          </w:p>
          <w:p w14:paraId="2E8D843B" w14:textId="06168535" w:rsidR="006125FE" w:rsidRDefault="006125FE" w:rsidP="00B21B13">
            <w:pPr>
              <w:pStyle w:val="Text"/>
              <w:jc w:val="both"/>
            </w:pPr>
          </w:p>
          <w:p w14:paraId="2900F774" w14:textId="2521F5A2" w:rsidR="006125FE" w:rsidRDefault="006125FE" w:rsidP="00B21B13">
            <w:pPr>
              <w:pStyle w:val="Text"/>
              <w:jc w:val="both"/>
            </w:pPr>
          </w:p>
          <w:p w14:paraId="22D90F2F" w14:textId="7C2854EA" w:rsidR="006125FE" w:rsidRDefault="006125FE" w:rsidP="00B21B13">
            <w:pPr>
              <w:pStyle w:val="Text"/>
              <w:jc w:val="both"/>
            </w:pPr>
          </w:p>
          <w:p w14:paraId="324E82DB" w14:textId="08FECA21" w:rsidR="006125FE" w:rsidRDefault="006125FE" w:rsidP="00B21B13">
            <w:pPr>
              <w:pStyle w:val="Text"/>
              <w:jc w:val="both"/>
            </w:pPr>
          </w:p>
          <w:p w14:paraId="319CFACD" w14:textId="6E4E67C2" w:rsidR="006125FE" w:rsidRDefault="006125FE" w:rsidP="00B21B13">
            <w:pPr>
              <w:pStyle w:val="Text"/>
              <w:jc w:val="both"/>
            </w:pPr>
          </w:p>
          <w:p w14:paraId="50EF5CC9" w14:textId="09C766A9" w:rsidR="006125FE" w:rsidRDefault="006125FE" w:rsidP="00B21B13">
            <w:pPr>
              <w:pStyle w:val="Text"/>
              <w:jc w:val="both"/>
            </w:pPr>
          </w:p>
          <w:p w14:paraId="41BA1A7D" w14:textId="1B9716FD" w:rsidR="006125FE" w:rsidRDefault="006125FE" w:rsidP="00B21B13">
            <w:pPr>
              <w:pStyle w:val="Text"/>
              <w:jc w:val="both"/>
            </w:pPr>
          </w:p>
          <w:p w14:paraId="0E5998C4" w14:textId="1E465B2A" w:rsidR="006125FE" w:rsidRDefault="006125FE" w:rsidP="00B21B13">
            <w:pPr>
              <w:pStyle w:val="Text"/>
              <w:jc w:val="both"/>
            </w:pPr>
          </w:p>
          <w:p w14:paraId="0C242A6F" w14:textId="627CA56F" w:rsidR="006125FE" w:rsidRDefault="006125FE" w:rsidP="00B21B13">
            <w:pPr>
              <w:pStyle w:val="Text"/>
              <w:jc w:val="both"/>
            </w:pPr>
          </w:p>
          <w:p w14:paraId="62E38D9B" w14:textId="4EBC5DEE" w:rsidR="006125FE" w:rsidRDefault="006125FE" w:rsidP="00B21B13">
            <w:pPr>
              <w:pStyle w:val="Text"/>
              <w:jc w:val="both"/>
            </w:pPr>
          </w:p>
          <w:p w14:paraId="2B6C5F82" w14:textId="7798D537" w:rsidR="006125FE" w:rsidRDefault="006125FE" w:rsidP="00B21B13">
            <w:pPr>
              <w:pStyle w:val="Text"/>
              <w:jc w:val="both"/>
            </w:pPr>
          </w:p>
          <w:p w14:paraId="3D389AC3" w14:textId="3F960760" w:rsidR="006125FE" w:rsidRDefault="006125FE" w:rsidP="00B21B13">
            <w:pPr>
              <w:pStyle w:val="Text"/>
              <w:jc w:val="both"/>
            </w:pPr>
          </w:p>
          <w:p w14:paraId="79A5D439" w14:textId="69CB938D" w:rsidR="006125FE" w:rsidRDefault="006125FE" w:rsidP="00B21B13">
            <w:pPr>
              <w:pStyle w:val="Text"/>
              <w:jc w:val="both"/>
            </w:pPr>
          </w:p>
          <w:p w14:paraId="41E88A60" w14:textId="11114BE9" w:rsidR="006125FE" w:rsidRDefault="006125FE" w:rsidP="00B21B13">
            <w:pPr>
              <w:pStyle w:val="Text"/>
              <w:jc w:val="both"/>
            </w:pPr>
          </w:p>
          <w:p w14:paraId="5F99E49D" w14:textId="2DE43301" w:rsidR="006125FE" w:rsidRDefault="006125FE" w:rsidP="00B21B13">
            <w:pPr>
              <w:pStyle w:val="Text"/>
              <w:jc w:val="both"/>
            </w:pPr>
          </w:p>
          <w:p w14:paraId="26856A48" w14:textId="77777777" w:rsidR="006125FE" w:rsidRDefault="006125FE" w:rsidP="00B21B13">
            <w:pPr>
              <w:pStyle w:val="Text"/>
              <w:jc w:val="both"/>
            </w:pPr>
          </w:p>
          <w:p w14:paraId="6533C350" w14:textId="4CD3B975" w:rsidR="006125FE" w:rsidRPr="005D131D" w:rsidRDefault="006125FE" w:rsidP="00B21B13">
            <w:pPr>
              <w:pStyle w:val="Text"/>
              <w:jc w:val="both"/>
            </w:pPr>
          </w:p>
        </w:tc>
        <w:tc>
          <w:tcPr>
            <w:tcW w:w="421" w:type="dxa"/>
            <w:gridSpan w:val="2"/>
            <w:shd w:val="clear" w:color="auto" w:fill="EDF0F4" w:themeFill="accent3"/>
          </w:tcPr>
          <w:p w14:paraId="0DD8AE94" w14:textId="77777777" w:rsidR="001205A1" w:rsidRPr="003A798E" w:rsidRDefault="001205A1" w:rsidP="00455CC0">
            <w:pPr>
              <w:jc w:val="both"/>
            </w:pPr>
          </w:p>
        </w:tc>
      </w:tr>
      <w:tr w:rsidR="00CC0F1D" w:rsidRPr="003A798E" w14:paraId="608A9AF7" w14:textId="77777777" w:rsidTr="00415C7E">
        <w:tblPrEx>
          <w:shd w:val="clear" w:color="auto" w:fill="ECFBFB" w:themeFill="accent4"/>
          <w:tblCellMar>
            <w:left w:w="108" w:type="dxa"/>
            <w:right w:w="108" w:type="dxa"/>
          </w:tblCellMar>
        </w:tblPrEx>
        <w:trPr>
          <w:gridAfter w:val="1"/>
          <w:wAfter w:w="236" w:type="dxa"/>
          <w:trHeight w:val="270"/>
        </w:trPr>
        <w:tc>
          <w:tcPr>
            <w:tcW w:w="269" w:type="dxa"/>
            <w:shd w:val="clear" w:color="auto" w:fill="ECFBFB" w:themeFill="accent4"/>
          </w:tcPr>
          <w:p w14:paraId="5EC3DA35" w14:textId="77777777" w:rsidR="00CC0F1D" w:rsidRPr="003A798E" w:rsidRDefault="00CC0F1D" w:rsidP="00E0586F">
            <w:pPr>
              <w:jc w:val="both"/>
            </w:pPr>
          </w:p>
        </w:tc>
        <w:tc>
          <w:tcPr>
            <w:tcW w:w="9991" w:type="dxa"/>
            <w:gridSpan w:val="5"/>
            <w:shd w:val="clear" w:color="auto" w:fill="ECFBFB" w:themeFill="accent4"/>
            <w:vAlign w:val="center"/>
          </w:tcPr>
          <w:p w14:paraId="1A96FE4B" w14:textId="71A1A182" w:rsidR="00CC0F1D" w:rsidRDefault="00CC0F1D" w:rsidP="00E0586F">
            <w:pPr>
              <w:pStyle w:val="Heading3"/>
              <w:jc w:val="both"/>
              <w:rPr>
                <w:rStyle w:val="Emphasis"/>
                <w:iCs w:val="0"/>
                <w:color w:val="123869" w:themeColor="accent1"/>
              </w:rPr>
            </w:pPr>
          </w:p>
        </w:tc>
        <w:tc>
          <w:tcPr>
            <w:tcW w:w="630" w:type="dxa"/>
            <w:gridSpan w:val="2"/>
            <w:shd w:val="clear" w:color="auto" w:fill="ECFBFB" w:themeFill="accent4"/>
          </w:tcPr>
          <w:p w14:paraId="2DA65153" w14:textId="77777777" w:rsidR="00CC0F1D" w:rsidRPr="003A798E" w:rsidRDefault="00CC0F1D" w:rsidP="00E0586F">
            <w:pPr>
              <w:jc w:val="both"/>
            </w:pPr>
          </w:p>
        </w:tc>
      </w:tr>
      <w:tr w:rsidR="00E0586F" w:rsidRPr="003A798E" w14:paraId="43CA8628" w14:textId="77777777" w:rsidTr="003800E0">
        <w:tblPrEx>
          <w:shd w:val="clear" w:color="auto" w:fill="ECFBFB" w:themeFill="accent4"/>
          <w:tblCellMar>
            <w:left w:w="108" w:type="dxa"/>
            <w:right w:w="108" w:type="dxa"/>
          </w:tblCellMar>
        </w:tblPrEx>
        <w:trPr>
          <w:gridAfter w:val="1"/>
          <w:wAfter w:w="236" w:type="dxa"/>
          <w:trHeight w:val="270"/>
        </w:trPr>
        <w:tc>
          <w:tcPr>
            <w:tcW w:w="269" w:type="dxa"/>
            <w:shd w:val="clear" w:color="auto" w:fill="ECFBFB" w:themeFill="accent4"/>
          </w:tcPr>
          <w:p w14:paraId="423DC698" w14:textId="77777777" w:rsidR="00E0586F" w:rsidRPr="003A798E" w:rsidRDefault="00E0586F" w:rsidP="00E0586F">
            <w:pPr>
              <w:jc w:val="both"/>
            </w:pPr>
          </w:p>
        </w:tc>
        <w:tc>
          <w:tcPr>
            <w:tcW w:w="9991" w:type="dxa"/>
            <w:gridSpan w:val="5"/>
            <w:tcBorders>
              <w:bottom w:val="single" w:sz="8" w:space="0" w:color="auto"/>
            </w:tcBorders>
            <w:shd w:val="clear" w:color="auto" w:fill="ECFBFB" w:themeFill="accent4"/>
            <w:vAlign w:val="center"/>
          </w:tcPr>
          <w:p w14:paraId="2CFD1812" w14:textId="5FCD55ED" w:rsidR="00E0586F" w:rsidRDefault="00E0586F" w:rsidP="00132059">
            <w:pPr>
              <w:pStyle w:val="Heading3"/>
              <w:jc w:val="both"/>
              <w:rPr>
                <w:rStyle w:val="Emphasis"/>
                <w:iCs w:val="0"/>
                <w:color w:val="123869" w:themeColor="accent1"/>
              </w:rPr>
            </w:pPr>
            <w:bookmarkStart w:id="5" w:name="_Toc26721424"/>
            <w:bookmarkStart w:id="6" w:name="_Toc36912097"/>
            <w:r>
              <w:rPr>
                <w:rStyle w:val="Emphasis"/>
                <w:iCs w:val="0"/>
                <w:color w:val="123869" w:themeColor="accent1"/>
              </w:rPr>
              <w:t>Deliverables:</w:t>
            </w:r>
            <w:bookmarkEnd w:id="5"/>
            <w:bookmarkEnd w:id="6"/>
          </w:p>
          <w:p w14:paraId="1D2B25BB" w14:textId="77777777" w:rsidR="00FE7A19" w:rsidRPr="00FE7A19" w:rsidRDefault="00FE7A19" w:rsidP="00FE7A19">
            <w:pPr>
              <w:numPr>
                <w:ilvl w:val="0"/>
                <w:numId w:val="21"/>
              </w:numPr>
              <w:rPr>
                <w:lang w:val="en-GB"/>
              </w:rPr>
            </w:pPr>
            <w:r w:rsidRPr="00FE7A19">
              <w:rPr>
                <w:lang w:val="en-GB"/>
              </w:rPr>
              <w:t>Project plan</w:t>
            </w:r>
          </w:p>
          <w:p w14:paraId="1B5342C3" w14:textId="60FB55DA" w:rsidR="00FE7A19" w:rsidRPr="00C427EF" w:rsidRDefault="00FE7A19" w:rsidP="00FE7A19">
            <w:pPr>
              <w:numPr>
                <w:ilvl w:val="0"/>
                <w:numId w:val="21"/>
              </w:numPr>
              <w:rPr>
                <w:lang w:val="en-GB"/>
              </w:rPr>
            </w:pPr>
            <w:r w:rsidRPr="00FE7A19">
              <w:rPr>
                <w:lang w:val="en-GB"/>
              </w:rPr>
              <w:t>Design document</w:t>
            </w:r>
          </w:p>
          <w:p w14:paraId="2519746C" w14:textId="1563DCA0" w:rsidR="00C427EF" w:rsidRPr="00FE7A19" w:rsidRDefault="00C427EF" w:rsidP="00FE7A19">
            <w:pPr>
              <w:numPr>
                <w:ilvl w:val="0"/>
                <w:numId w:val="21"/>
              </w:numPr>
              <w:rPr>
                <w:lang w:val="en-GB"/>
              </w:rPr>
            </w:pPr>
            <w:r>
              <w:t>Project report</w:t>
            </w:r>
          </w:p>
          <w:p w14:paraId="643505C9" w14:textId="77777777" w:rsidR="00FE7A19" w:rsidRPr="00FE7A19" w:rsidRDefault="00FE7A19" w:rsidP="00FE7A19">
            <w:pPr>
              <w:numPr>
                <w:ilvl w:val="0"/>
                <w:numId w:val="21"/>
              </w:numPr>
              <w:rPr>
                <w:lang w:val="en-GB"/>
              </w:rPr>
            </w:pPr>
            <w:r w:rsidRPr="00FE7A19">
              <w:rPr>
                <w:lang w:val="en-GB"/>
              </w:rPr>
              <w:t>Virtual servers:</w:t>
            </w:r>
          </w:p>
          <w:p w14:paraId="612BCCC7" w14:textId="77777777" w:rsidR="00FE7A19" w:rsidRPr="00FE7A19" w:rsidRDefault="00FE7A19" w:rsidP="00FE7A19">
            <w:pPr>
              <w:numPr>
                <w:ilvl w:val="1"/>
                <w:numId w:val="21"/>
              </w:numPr>
              <w:rPr>
                <w:lang w:val="en-GB"/>
              </w:rPr>
            </w:pPr>
            <w:r w:rsidRPr="00FE7A19">
              <w:rPr>
                <w:lang w:val="en-GB"/>
              </w:rPr>
              <w:t>Windows server with AD</w:t>
            </w:r>
          </w:p>
          <w:p w14:paraId="685BE98C" w14:textId="77777777" w:rsidR="00FE7A19" w:rsidRPr="00FE7A19" w:rsidRDefault="00FE7A19" w:rsidP="00FE7A19">
            <w:pPr>
              <w:numPr>
                <w:ilvl w:val="2"/>
                <w:numId w:val="21"/>
              </w:numPr>
              <w:rPr>
                <w:lang w:val="en-GB"/>
              </w:rPr>
            </w:pPr>
            <w:r w:rsidRPr="00FE7A19">
              <w:rPr>
                <w:lang w:val="en-GB"/>
              </w:rPr>
              <w:t>DHCP server</w:t>
            </w:r>
          </w:p>
          <w:p w14:paraId="291B9859" w14:textId="77777777" w:rsidR="00FE7A19" w:rsidRPr="00FE7A19" w:rsidRDefault="00FE7A19" w:rsidP="00FE7A19">
            <w:pPr>
              <w:numPr>
                <w:ilvl w:val="2"/>
                <w:numId w:val="21"/>
              </w:numPr>
              <w:rPr>
                <w:lang w:val="en-GB"/>
              </w:rPr>
            </w:pPr>
            <w:r w:rsidRPr="00FE7A19">
              <w:rPr>
                <w:lang w:val="en-GB"/>
              </w:rPr>
              <w:t>Local DNS server</w:t>
            </w:r>
          </w:p>
          <w:p w14:paraId="22B044CF" w14:textId="77777777" w:rsidR="00FE7A19" w:rsidRPr="00FE7A19" w:rsidRDefault="00FE7A19" w:rsidP="00FE7A19">
            <w:pPr>
              <w:numPr>
                <w:ilvl w:val="2"/>
                <w:numId w:val="21"/>
              </w:numPr>
              <w:rPr>
                <w:lang w:val="en-GB"/>
              </w:rPr>
            </w:pPr>
            <w:r w:rsidRPr="00FE7A19">
              <w:rPr>
                <w:lang w:val="en-GB"/>
              </w:rPr>
              <w:t>Configured Group Policies</w:t>
            </w:r>
          </w:p>
          <w:p w14:paraId="5F4C6EB2" w14:textId="77777777" w:rsidR="00FE7A19" w:rsidRPr="00FE7A19" w:rsidRDefault="00FE7A19" w:rsidP="00FE7A19">
            <w:pPr>
              <w:numPr>
                <w:ilvl w:val="3"/>
                <w:numId w:val="21"/>
              </w:numPr>
              <w:rPr>
                <w:lang w:val="en-GB"/>
              </w:rPr>
            </w:pPr>
            <w:r w:rsidRPr="00FE7A19">
              <w:rPr>
                <w:lang w:val="en-GB"/>
              </w:rPr>
              <w:t>Enabled folder redirection for all user’s Desktops</w:t>
            </w:r>
          </w:p>
          <w:p w14:paraId="123F9708" w14:textId="77777777" w:rsidR="00FE7A19" w:rsidRPr="00FE7A19" w:rsidRDefault="00FE7A19" w:rsidP="00FE7A19">
            <w:pPr>
              <w:numPr>
                <w:ilvl w:val="3"/>
                <w:numId w:val="21"/>
              </w:numPr>
              <w:rPr>
                <w:lang w:val="en-GB"/>
              </w:rPr>
            </w:pPr>
            <w:r w:rsidRPr="00FE7A19">
              <w:rPr>
                <w:lang w:val="en-GB"/>
              </w:rPr>
              <w:t>Disabled permission to change proxy settings in IE for all users</w:t>
            </w:r>
          </w:p>
          <w:p w14:paraId="2C91C4C1" w14:textId="77777777" w:rsidR="00FE7A19" w:rsidRPr="00FE7A19" w:rsidRDefault="00FE7A19" w:rsidP="00FE7A19">
            <w:pPr>
              <w:numPr>
                <w:ilvl w:val="0"/>
                <w:numId w:val="21"/>
              </w:numPr>
              <w:rPr>
                <w:lang w:val="en-GB"/>
              </w:rPr>
            </w:pPr>
            <w:r w:rsidRPr="00FE7A19">
              <w:rPr>
                <w:lang w:val="en-GB"/>
              </w:rPr>
              <w:t>Custom user groups</w:t>
            </w:r>
          </w:p>
          <w:p w14:paraId="6F35F874" w14:textId="77777777" w:rsidR="00FE7A19" w:rsidRPr="00FE7A19" w:rsidRDefault="00FE7A19" w:rsidP="00FE7A19">
            <w:pPr>
              <w:numPr>
                <w:ilvl w:val="1"/>
                <w:numId w:val="21"/>
              </w:numPr>
              <w:rPr>
                <w:lang w:val="en-GB"/>
              </w:rPr>
            </w:pPr>
            <w:r w:rsidRPr="00FE7A19">
              <w:rPr>
                <w:lang w:val="en-GB"/>
              </w:rPr>
              <w:t>Windows client server</w:t>
            </w:r>
          </w:p>
          <w:p w14:paraId="048959E7" w14:textId="77777777" w:rsidR="00FE7A19" w:rsidRPr="00FE7A19" w:rsidRDefault="00FE7A19" w:rsidP="00FE7A19">
            <w:pPr>
              <w:numPr>
                <w:ilvl w:val="1"/>
                <w:numId w:val="21"/>
              </w:numPr>
              <w:rPr>
                <w:lang w:val="en-GB"/>
              </w:rPr>
            </w:pPr>
            <w:r w:rsidRPr="00FE7A19">
              <w:rPr>
                <w:lang w:val="en-GB"/>
              </w:rPr>
              <w:t>Linux server</w:t>
            </w:r>
          </w:p>
          <w:p w14:paraId="244AABCA" w14:textId="77777777" w:rsidR="00FE7A19" w:rsidRPr="00FE7A19" w:rsidRDefault="00FE7A19" w:rsidP="00FE7A19">
            <w:pPr>
              <w:numPr>
                <w:ilvl w:val="0"/>
                <w:numId w:val="21"/>
              </w:numPr>
              <w:rPr>
                <w:lang w:val="en-GB"/>
              </w:rPr>
            </w:pPr>
            <w:r w:rsidRPr="00FE7A19">
              <w:rPr>
                <w:lang w:val="en-GB"/>
              </w:rPr>
              <w:t>Backup policies</w:t>
            </w:r>
          </w:p>
          <w:p w14:paraId="5FAD390D" w14:textId="77777777" w:rsidR="00FE7A19" w:rsidRPr="00FE7A19" w:rsidRDefault="00FE7A19" w:rsidP="00FE7A19">
            <w:pPr>
              <w:numPr>
                <w:ilvl w:val="0"/>
                <w:numId w:val="21"/>
              </w:numPr>
              <w:rPr>
                <w:lang w:val="en-GB"/>
              </w:rPr>
            </w:pPr>
            <w:r w:rsidRPr="00FE7A19">
              <w:rPr>
                <w:lang w:val="en-GB"/>
              </w:rPr>
              <w:t>Internet connection for internal hosts</w:t>
            </w:r>
          </w:p>
          <w:p w14:paraId="13728B4E" w14:textId="77777777" w:rsidR="00FE7A19" w:rsidRPr="00FE7A19" w:rsidRDefault="00FE7A19" w:rsidP="00FE7A19">
            <w:pPr>
              <w:numPr>
                <w:ilvl w:val="1"/>
                <w:numId w:val="21"/>
              </w:numPr>
              <w:rPr>
                <w:lang w:val="en-GB"/>
              </w:rPr>
            </w:pPr>
            <w:r w:rsidRPr="00FE7A19">
              <w:rPr>
                <w:lang w:val="en-GB"/>
              </w:rPr>
              <w:t>Firewall</w:t>
            </w:r>
          </w:p>
          <w:p w14:paraId="2C56F22C" w14:textId="77777777" w:rsidR="00FE7A19" w:rsidRPr="00FE7A19" w:rsidRDefault="00FE7A19" w:rsidP="00FE7A19">
            <w:pPr>
              <w:numPr>
                <w:ilvl w:val="0"/>
                <w:numId w:val="21"/>
              </w:numPr>
              <w:rPr>
                <w:lang w:val="en-GB"/>
              </w:rPr>
            </w:pPr>
            <w:r w:rsidRPr="00FE7A19">
              <w:rPr>
                <w:lang w:val="en-GB"/>
              </w:rPr>
              <w:t>VPN connection for remote access</w:t>
            </w:r>
          </w:p>
          <w:p w14:paraId="1E955CBA" w14:textId="76786B75" w:rsidR="00FE7A19" w:rsidRPr="00FE7A19" w:rsidRDefault="00FE7A19" w:rsidP="00FE7A19">
            <w:pPr>
              <w:numPr>
                <w:ilvl w:val="0"/>
                <w:numId w:val="21"/>
              </w:numPr>
              <w:rPr>
                <w:lang w:val="en-GB"/>
              </w:rPr>
            </w:pPr>
            <w:r w:rsidRPr="00FE7A19">
              <w:rPr>
                <w:lang w:val="en-GB"/>
              </w:rPr>
              <w:t>A</w:t>
            </w:r>
            <w:r w:rsidR="00C427EF">
              <w:rPr>
                <w:lang w:val="en-GB"/>
              </w:rPr>
              <w:t>pp as a</w:t>
            </w:r>
            <w:r w:rsidRPr="00FE7A19">
              <w:rPr>
                <w:lang w:val="en-GB"/>
              </w:rPr>
              <w:t xml:space="preserve"> management dashboard for:</w:t>
            </w:r>
          </w:p>
          <w:p w14:paraId="6312FDC5" w14:textId="77777777" w:rsidR="00FE7A19" w:rsidRPr="00FE7A19" w:rsidRDefault="00FE7A19" w:rsidP="00FE7A19">
            <w:pPr>
              <w:numPr>
                <w:ilvl w:val="1"/>
                <w:numId w:val="21"/>
              </w:numPr>
              <w:rPr>
                <w:lang w:val="en-GB"/>
              </w:rPr>
            </w:pPr>
            <w:r w:rsidRPr="00FE7A19">
              <w:rPr>
                <w:lang w:val="en-GB"/>
              </w:rPr>
              <w:t>Realtime statistics of the server, system KPI</w:t>
            </w:r>
          </w:p>
          <w:p w14:paraId="6A9E633A" w14:textId="77777777" w:rsidR="00FE7A19" w:rsidRPr="00FE7A19" w:rsidRDefault="00FE7A19" w:rsidP="00FE7A19">
            <w:pPr>
              <w:numPr>
                <w:ilvl w:val="1"/>
                <w:numId w:val="21"/>
              </w:numPr>
              <w:rPr>
                <w:lang w:val="en-GB"/>
              </w:rPr>
            </w:pPr>
            <w:r w:rsidRPr="00FE7A19">
              <w:rPr>
                <w:lang w:val="en-GB"/>
              </w:rPr>
              <w:t>Virtual clients</w:t>
            </w:r>
          </w:p>
          <w:p w14:paraId="5951A127" w14:textId="77777777" w:rsidR="00FE7A19" w:rsidRPr="00FE7A19" w:rsidRDefault="00FE7A19" w:rsidP="00FE7A19">
            <w:pPr>
              <w:numPr>
                <w:ilvl w:val="1"/>
                <w:numId w:val="21"/>
              </w:numPr>
              <w:rPr>
                <w:lang w:val="en-GB"/>
              </w:rPr>
            </w:pPr>
            <w:r w:rsidRPr="00FE7A19">
              <w:rPr>
                <w:lang w:val="en-GB"/>
              </w:rPr>
              <w:t>Database</w:t>
            </w:r>
          </w:p>
          <w:p w14:paraId="2BA04364" w14:textId="77777777" w:rsidR="00FE7A19" w:rsidRPr="00FE7A19" w:rsidRDefault="00FE7A19" w:rsidP="00FE7A19">
            <w:pPr>
              <w:numPr>
                <w:ilvl w:val="1"/>
                <w:numId w:val="21"/>
              </w:numPr>
              <w:rPr>
                <w:lang w:val="en-GB"/>
              </w:rPr>
            </w:pPr>
            <w:r w:rsidRPr="00FE7A19">
              <w:rPr>
                <w:lang w:val="en-GB"/>
              </w:rPr>
              <w:t>Error management</w:t>
            </w:r>
          </w:p>
          <w:p w14:paraId="6366472D" w14:textId="77777777" w:rsidR="00FE7A19" w:rsidRPr="00FE7A19" w:rsidRDefault="00FE7A19" w:rsidP="00FE7A19"/>
          <w:p w14:paraId="6259DFBE" w14:textId="77777777" w:rsidR="00E0586F" w:rsidRPr="00FE26FB" w:rsidRDefault="00E0586F" w:rsidP="00132059">
            <w:pPr>
              <w:pStyle w:val="Heading3"/>
              <w:jc w:val="both"/>
              <w:rPr>
                <w:rStyle w:val="Emphasis"/>
                <w:iCs w:val="0"/>
                <w:color w:val="123869" w:themeColor="accent1"/>
              </w:rPr>
            </w:pPr>
            <w:bookmarkStart w:id="7" w:name="_Toc26721425"/>
            <w:bookmarkStart w:id="8" w:name="_Toc36912098"/>
            <w:r>
              <w:rPr>
                <w:rStyle w:val="Emphasis"/>
                <w:iCs w:val="0"/>
                <w:color w:val="123869" w:themeColor="accent1"/>
              </w:rPr>
              <w:t>Expected Result</w:t>
            </w:r>
            <w:bookmarkEnd w:id="7"/>
            <w:bookmarkEnd w:id="8"/>
          </w:p>
          <w:p w14:paraId="2CE957AA" w14:textId="603875E8" w:rsidR="00E0586F" w:rsidRPr="003A798E" w:rsidRDefault="00E0586F" w:rsidP="00132059">
            <w:pPr>
              <w:pStyle w:val="Text"/>
              <w:jc w:val="both"/>
            </w:pPr>
          </w:p>
          <w:p w14:paraId="42C9F56F" w14:textId="77777777" w:rsidR="00AF21B3" w:rsidRPr="00000429" w:rsidRDefault="00AF21B3" w:rsidP="00AF21B3">
            <w:pPr>
              <w:pStyle w:val="ListParagraph"/>
              <w:numPr>
                <w:ilvl w:val="2"/>
                <w:numId w:val="22"/>
              </w:numPr>
              <w:rPr>
                <w:lang w:val="en-US"/>
              </w:rPr>
            </w:pPr>
            <w:r>
              <w:rPr>
                <w:lang w:val="en-US"/>
              </w:rPr>
              <w:t>Fully functioning infrastructure that will be suitable as a solid working solution for the client.</w:t>
            </w:r>
          </w:p>
          <w:p w14:paraId="58D97CDD" w14:textId="77777777" w:rsidR="00AF21B3" w:rsidRDefault="00AF21B3" w:rsidP="00AF21B3">
            <w:pPr>
              <w:pStyle w:val="ListParagraph"/>
              <w:numPr>
                <w:ilvl w:val="3"/>
                <w:numId w:val="22"/>
              </w:numPr>
              <w:rPr>
                <w:lang w:val="en-US"/>
              </w:rPr>
            </w:pPr>
            <w:r>
              <w:rPr>
                <w:lang w:val="en-US"/>
              </w:rPr>
              <w:t>Simulated infrastructure</w:t>
            </w:r>
          </w:p>
          <w:p w14:paraId="2A980673" w14:textId="77777777" w:rsidR="00AF21B3" w:rsidRDefault="00AF21B3" w:rsidP="00AF21B3">
            <w:pPr>
              <w:pStyle w:val="ListParagraph"/>
              <w:numPr>
                <w:ilvl w:val="3"/>
                <w:numId w:val="22"/>
              </w:numPr>
              <w:rPr>
                <w:lang w:val="en-US"/>
              </w:rPr>
            </w:pPr>
            <w:r>
              <w:rPr>
                <w:lang w:val="en-US"/>
              </w:rPr>
              <w:t>Secured by firewall</w:t>
            </w:r>
          </w:p>
          <w:p w14:paraId="253C2D4A" w14:textId="77777777" w:rsidR="00AF21B3" w:rsidRDefault="00AF21B3" w:rsidP="00AF21B3">
            <w:pPr>
              <w:pStyle w:val="ListParagraph"/>
              <w:numPr>
                <w:ilvl w:val="3"/>
                <w:numId w:val="22"/>
              </w:numPr>
              <w:rPr>
                <w:lang w:val="en-US"/>
              </w:rPr>
            </w:pPr>
            <w:r>
              <w:rPr>
                <w:lang w:val="en-US"/>
              </w:rPr>
              <w:t>Policies to regulate the users</w:t>
            </w:r>
          </w:p>
          <w:p w14:paraId="10A23C9D" w14:textId="77777777" w:rsidR="00AF21B3" w:rsidRPr="00FC5749" w:rsidRDefault="00AF21B3" w:rsidP="00AF21B3">
            <w:pPr>
              <w:pStyle w:val="ListParagraph"/>
              <w:numPr>
                <w:ilvl w:val="2"/>
                <w:numId w:val="22"/>
              </w:numPr>
              <w:rPr>
                <w:lang w:val="en-US"/>
              </w:rPr>
            </w:pPr>
            <w:r>
              <w:rPr>
                <w:lang w:val="en-US"/>
              </w:rPr>
              <w:t>Correctly configured internet settings with minimized risks of the client being compromised</w:t>
            </w:r>
          </w:p>
          <w:p w14:paraId="3AFC0683" w14:textId="77777777" w:rsidR="00AF21B3" w:rsidRDefault="00AF21B3" w:rsidP="00AF21B3">
            <w:pPr>
              <w:pStyle w:val="ListParagraph"/>
              <w:numPr>
                <w:ilvl w:val="3"/>
                <w:numId w:val="22"/>
              </w:numPr>
              <w:rPr>
                <w:lang w:val="en-US"/>
              </w:rPr>
            </w:pPr>
            <w:r>
              <w:rPr>
                <w:lang w:val="en-US"/>
              </w:rPr>
              <w:t>DNS + DHCP servers</w:t>
            </w:r>
          </w:p>
          <w:p w14:paraId="7192A142" w14:textId="77777777" w:rsidR="00AF21B3" w:rsidRPr="005922B3" w:rsidRDefault="00AF21B3" w:rsidP="00AF21B3">
            <w:pPr>
              <w:pStyle w:val="ListParagraph"/>
              <w:numPr>
                <w:ilvl w:val="2"/>
                <w:numId w:val="22"/>
              </w:numPr>
              <w:rPr>
                <w:lang w:val="en-US"/>
              </w:rPr>
            </w:pPr>
            <w:r>
              <w:rPr>
                <w:lang w:val="en-US"/>
              </w:rPr>
              <w:t>Stable functionality of the Servers with a purpose of long-term performance</w:t>
            </w:r>
          </w:p>
          <w:p w14:paraId="214160BB" w14:textId="77777777" w:rsidR="00AF21B3" w:rsidRDefault="00AF21B3" w:rsidP="00AF21B3">
            <w:pPr>
              <w:pStyle w:val="ListParagraph"/>
              <w:numPr>
                <w:ilvl w:val="3"/>
                <w:numId w:val="22"/>
              </w:numPr>
              <w:rPr>
                <w:lang w:val="en-US"/>
              </w:rPr>
            </w:pPr>
            <w:r>
              <w:rPr>
                <w:lang w:val="en-US"/>
              </w:rPr>
              <w:t>Stable hardware</w:t>
            </w:r>
          </w:p>
          <w:p w14:paraId="14EA0DC6" w14:textId="735D71A8" w:rsidR="00E0586F" w:rsidRDefault="00E0586F" w:rsidP="00132059">
            <w:pPr>
              <w:pStyle w:val="Text"/>
              <w:jc w:val="both"/>
            </w:pPr>
          </w:p>
          <w:p w14:paraId="0501D795" w14:textId="22412C99" w:rsidR="009C1BFF" w:rsidRPr="009C1BFF" w:rsidRDefault="009C1BFF" w:rsidP="00132059">
            <w:pPr>
              <w:pStyle w:val="Text"/>
              <w:jc w:val="both"/>
              <w:rPr>
                <w:sz w:val="22"/>
                <w:szCs w:val="20"/>
              </w:rPr>
            </w:pPr>
          </w:p>
          <w:p w14:paraId="2FE993AF" w14:textId="23DDE32A" w:rsidR="00132059" w:rsidRPr="00DD5BA2" w:rsidRDefault="00132059" w:rsidP="00132059">
            <w:pPr>
              <w:jc w:val="both"/>
            </w:pPr>
          </w:p>
          <w:p w14:paraId="7F882325" w14:textId="64CCCC3B" w:rsidR="00132059" w:rsidRDefault="00132059" w:rsidP="00132059">
            <w:pPr>
              <w:jc w:val="both"/>
            </w:pPr>
          </w:p>
          <w:p w14:paraId="72894253" w14:textId="30654CDB" w:rsidR="00132059" w:rsidRDefault="00132059" w:rsidP="00132059">
            <w:pPr>
              <w:jc w:val="both"/>
            </w:pPr>
          </w:p>
          <w:p w14:paraId="39424CF1" w14:textId="3F8E9C28" w:rsidR="00731831" w:rsidRDefault="00731831" w:rsidP="00132059">
            <w:pPr>
              <w:jc w:val="both"/>
            </w:pPr>
          </w:p>
          <w:p w14:paraId="5D0985DE" w14:textId="51617F99" w:rsidR="00731831" w:rsidRDefault="00731831" w:rsidP="00132059">
            <w:pPr>
              <w:jc w:val="both"/>
            </w:pPr>
          </w:p>
          <w:p w14:paraId="2468E447" w14:textId="670A4D82" w:rsidR="00731831" w:rsidRDefault="00731831" w:rsidP="00132059">
            <w:pPr>
              <w:jc w:val="both"/>
            </w:pPr>
          </w:p>
          <w:p w14:paraId="114C6CA4" w14:textId="3BF07F15" w:rsidR="00731831" w:rsidRDefault="00731831" w:rsidP="00132059">
            <w:pPr>
              <w:jc w:val="both"/>
            </w:pPr>
          </w:p>
          <w:p w14:paraId="1448289D" w14:textId="77777777" w:rsidR="00731831" w:rsidRDefault="00731831" w:rsidP="00132059">
            <w:pPr>
              <w:jc w:val="both"/>
            </w:pPr>
          </w:p>
          <w:p w14:paraId="5A01CAC9" w14:textId="7DA56E8A" w:rsidR="0089158E" w:rsidRPr="007B6933" w:rsidRDefault="0089158E" w:rsidP="00132059">
            <w:pPr>
              <w:jc w:val="both"/>
            </w:pPr>
          </w:p>
          <w:p w14:paraId="25C09421" w14:textId="77777777" w:rsidR="00E47814" w:rsidRPr="007B6933" w:rsidRDefault="00E47814" w:rsidP="00132059">
            <w:pPr>
              <w:pStyle w:val="ListParagraph"/>
              <w:ind w:left="1440"/>
              <w:jc w:val="both"/>
              <w:rPr>
                <w:sz w:val="24"/>
                <w:szCs w:val="24"/>
              </w:rPr>
            </w:pPr>
          </w:p>
          <w:p w14:paraId="1BC7D906" w14:textId="77777777" w:rsidR="00FE7A19" w:rsidRPr="00FE7A19" w:rsidRDefault="00FE7A19" w:rsidP="00FE7A19">
            <w:pPr>
              <w:pStyle w:val="Heading3"/>
            </w:pPr>
            <w:bookmarkStart w:id="9" w:name="_Toc36912099"/>
            <w:r w:rsidRPr="00FE7A19">
              <w:t>Milestones:</w:t>
            </w:r>
            <w:bookmarkEnd w:id="9"/>
          </w:p>
          <w:p w14:paraId="5CDD7120" w14:textId="77777777" w:rsidR="00FE7A19" w:rsidRPr="00FE7A19" w:rsidRDefault="00FE7A19" w:rsidP="00FE7A19">
            <w:pPr>
              <w:numPr>
                <w:ilvl w:val="0"/>
                <w:numId w:val="23"/>
              </w:numPr>
              <w:jc w:val="both"/>
            </w:pPr>
            <w:r w:rsidRPr="00FE7A19">
              <w:t>Week 6:</w:t>
            </w:r>
          </w:p>
          <w:p w14:paraId="3649D070" w14:textId="77777777" w:rsidR="00FE7A19" w:rsidRPr="00FE7A19" w:rsidRDefault="00FE7A19" w:rsidP="00FE7A19">
            <w:pPr>
              <w:numPr>
                <w:ilvl w:val="1"/>
                <w:numId w:val="22"/>
              </w:numPr>
              <w:jc w:val="both"/>
            </w:pPr>
            <w:r w:rsidRPr="00FE7A19">
              <w:t>Folder Redirection</w:t>
            </w:r>
          </w:p>
          <w:p w14:paraId="48CE1D2C" w14:textId="77777777" w:rsidR="00FE7A19" w:rsidRPr="00FE7A19" w:rsidRDefault="00FE7A19" w:rsidP="00FE7A19">
            <w:pPr>
              <w:numPr>
                <w:ilvl w:val="1"/>
                <w:numId w:val="22"/>
              </w:numPr>
              <w:jc w:val="both"/>
            </w:pPr>
            <w:r w:rsidRPr="00FE7A19">
              <w:t>Group policies</w:t>
            </w:r>
          </w:p>
          <w:p w14:paraId="2641FB93" w14:textId="77777777" w:rsidR="00FE7A19" w:rsidRPr="00FE7A19" w:rsidRDefault="00FE7A19" w:rsidP="00FE7A19">
            <w:pPr>
              <w:numPr>
                <w:ilvl w:val="1"/>
                <w:numId w:val="22"/>
              </w:numPr>
              <w:jc w:val="both"/>
            </w:pPr>
            <w:r w:rsidRPr="00FE7A19">
              <w:t>Firewall</w:t>
            </w:r>
          </w:p>
          <w:p w14:paraId="4C5D0108" w14:textId="77777777" w:rsidR="00FE7A19" w:rsidRPr="00FE7A19" w:rsidRDefault="00FE7A19" w:rsidP="00FE7A19">
            <w:pPr>
              <w:jc w:val="both"/>
            </w:pPr>
            <w:r w:rsidRPr="00FE7A19">
              <w:t>Since we already got configured Active Directory, we need to configure user accounts, add them to the groups and add some restrictions for them.</w:t>
            </w:r>
          </w:p>
          <w:p w14:paraId="26FD6673" w14:textId="77777777" w:rsidR="00FE7A19" w:rsidRPr="00FE7A19" w:rsidRDefault="00FE7A19" w:rsidP="00FE7A19">
            <w:pPr>
              <w:jc w:val="both"/>
            </w:pPr>
          </w:p>
          <w:p w14:paraId="62501BBF" w14:textId="77777777" w:rsidR="00FE7A19" w:rsidRPr="00FE7A19" w:rsidRDefault="00FE7A19" w:rsidP="00FE7A19">
            <w:pPr>
              <w:numPr>
                <w:ilvl w:val="0"/>
                <w:numId w:val="23"/>
              </w:numPr>
              <w:jc w:val="both"/>
            </w:pPr>
            <w:r w:rsidRPr="00FE7A19">
              <w:t>Week 7:</w:t>
            </w:r>
          </w:p>
          <w:p w14:paraId="364563A7" w14:textId="77777777" w:rsidR="00FE7A19" w:rsidRPr="00FE7A19" w:rsidRDefault="00FE7A19" w:rsidP="00FE7A19">
            <w:pPr>
              <w:numPr>
                <w:ilvl w:val="1"/>
                <w:numId w:val="23"/>
              </w:numPr>
              <w:jc w:val="both"/>
            </w:pPr>
            <w:r w:rsidRPr="00FE7A19">
              <w:t>Project plan</w:t>
            </w:r>
          </w:p>
          <w:p w14:paraId="1F0CBB69" w14:textId="3B87A076" w:rsidR="00FE7A19" w:rsidRPr="00FE7A19" w:rsidRDefault="00FE7A19" w:rsidP="00FE7A19">
            <w:pPr>
              <w:jc w:val="both"/>
            </w:pPr>
            <w:r w:rsidRPr="00FE7A19">
              <w:t>During</w:t>
            </w:r>
            <w:r w:rsidR="000F5431">
              <w:t xml:space="preserve"> the</w:t>
            </w:r>
            <w:r w:rsidRPr="00FE7A19">
              <w:t xml:space="preserve"> 7</w:t>
            </w:r>
            <w:r w:rsidRPr="00FE7A19">
              <w:rPr>
                <w:vertAlign w:val="superscript"/>
              </w:rPr>
              <w:t>th</w:t>
            </w:r>
            <w:r w:rsidRPr="00FE7A19">
              <w:t xml:space="preserve"> week our focus is on the improving</w:t>
            </w:r>
            <w:r w:rsidR="000F5431">
              <w:t xml:space="preserve"> the</w:t>
            </w:r>
            <w:r w:rsidRPr="00FE7A19">
              <w:t xml:space="preserve"> quality of the existing product and creating documentation</w:t>
            </w:r>
          </w:p>
          <w:p w14:paraId="467E7865" w14:textId="77777777" w:rsidR="00FE7A19" w:rsidRPr="00FE7A19" w:rsidRDefault="00FE7A19" w:rsidP="00FE7A19">
            <w:pPr>
              <w:jc w:val="both"/>
            </w:pPr>
          </w:p>
          <w:p w14:paraId="7CDD9EF1" w14:textId="77777777" w:rsidR="00FE7A19" w:rsidRPr="00FE7A19" w:rsidRDefault="00FE7A19" w:rsidP="00FE7A19">
            <w:pPr>
              <w:numPr>
                <w:ilvl w:val="0"/>
                <w:numId w:val="23"/>
              </w:numPr>
              <w:jc w:val="both"/>
            </w:pPr>
            <w:r w:rsidRPr="00FE7A19">
              <w:t>Week 8:</w:t>
            </w:r>
          </w:p>
          <w:p w14:paraId="5D27851A" w14:textId="77777777" w:rsidR="00FE7A19" w:rsidRPr="00FE7A19" w:rsidRDefault="00FE7A19" w:rsidP="00FE7A19">
            <w:pPr>
              <w:numPr>
                <w:ilvl w:val="1"/>
                <w:numId w:val="23"/>
              </w:numPr>
              <w:jc w:val="both"/>
            </w:pPr>
            <w:r w:rsidRPr="00FE7A19">
              <w:t>Application/dashboard for server management</w:t>
            </w:r>
          </w:p>
          <w:p w14:paraId="502A1288" w14:textId="77777777" w:rsidR="00FE7A19" w:rsidRPr="00FE7A19" w:rsidRDefault="00FE7A19" w:rsidP="00FE7A19">
            <w:pPr>
              <w:numPr>
                <w:ilvl w:val="1"/>
                <w:numId w:val="23"/>
              </w:numPr>
              <w:jc w:val="both"/>
            </w:pPr>
            <w:r w:rsidRPr="00FE7A19">
              <w:t>Design document</w:t>
            </w:r>
          </w:p>
          <w:p w14:paraId="7915CE4F" w14:textId="77777777" w:rsidR="00FE7A19" w:rsidRPr="00FE7A19" w:rsidRDefault="00FE7A19" w:rsidP="00FE7A19">
            <w:pPr>
              <w:numPr>
                <w:ilvl w:val="1"/>
                <w:numId w:val="23"/>
              </w:numPr>
              <w:jc w:val="both"/>
            </w:pPr>
            <w:r w:rsidRPr="00FE7A19">
              <w:t>VPN to connect from external network</w:t>
            </w:r>
          </w:p>
          <w:p w14:paraId="5498A3E9" w14:textId="77777777" w:rsidR="00FE7A19" w:rsidRPr="00FE7A19" w:rsidRDefault="00FE7A19" w:rsidP="00FE7A19">
            <w:pPr>
              <w:jc w:val="both"/>
            </w:pPr>
            <w:r w:rsidRPr="00FE7A19">
              <w:t>8</w:t>
            </w:r>
            <w:r w:rsidRPr="00FE7A19">
              <w:rPr>
                <w:vertAlign w:val="superscript"/>
              </w:rPr>
              <w:t>th</w:t>
            </w:r>
            <w:r w:rsidRPr="00FE7A19">
              <w:t xml:space="preserve"> week will be much about programming and designing an application in Python. Furthermore, we will do the VPN on the server for employees to connect from external networks, such as home.</w:t>
            </w:r>
          </w:p>
          <w:p w14:paraId="7ED4FB2E" w14:textId="77777777" w:rsidR="00FE7A19" w:rsidRPr="00FE7A19" w:rsidRDefault="00FE7A19" w:rsidP="00FE7A19">
            <w:pPr>
              <w:numPr>
                <w:ilvl w:val="0"/>
                <w:numId w:val="23"/>
              </w:numPr>
              <w:jc w:val="both"/>
            </w:pPr>
            <w:r w:rsidRPr="00FE7A19">
              <w:t>Week 9:</w:t>
            </w:r>
          </w:p>
          <w:p w14:paraId="4BB5163C" w14:textId="77777777" w:rsidR="00FE7A19" w:rsidRPr="00FE7A19" w:rsidRDefault="00FE7A19" w:rsidP="00FE7A19">
            <w:pPr>
              <w:numPr>
                <w:ilvl w:val="1"/>
                <w:numId w:val="23"/>
              </w:numPr>
              <w:jc w:val="both"/>
            </w:pPr>
            <w:r w:rsidRPr="00FE7A19">
              <w:t>Backup policies</w:t>
            </w:r>
            <w:bookmarkStart w:id="10" w:name="_GoBack"/>
            <w:bookmarkEnd w:id="10"/>
          </w:p>
          <w:p w14:paraId="7D22E5D1" w14:textId="03DB4E7C" w:rsidR="00FE7A19" w:rsidRPr="00FE7A19" w:rsidRDefault="00FE7A19" w:rsidP="00FE7A19">
            <w:pPr>
              <w:jc w:val="both"/>
            </w:pPr>
            <w:r w:rsidRPr="00FE7A19">
              <w:t>Polishing, testing and backup-</w:t>
            </w:r>
            <w:proofErr w:type="spellStart"/>
            <w:r w:rsidRPr="00FE7A19">
              <w:t>ing</w:t>
            </w:r>
            <w:proofErr w:type="spellEnd"/>
            <w:r w:rsidRPr="00FE7A19">
              <w:t xml:space="preserve"> everything will be made during</w:t>
            </w:r>
            <w:r w:rsidR="000F5431">
              <w:t xml:space="preserve"> the</w:t>
            </w:r>
            <w:r w:rsidRPr="00FE7A19">
              <w:t xml:space="preserve"> 9</w:t>
            </w:r>
            <w:r w:rsidRPr="00FE7A19">
              <w:rPr>
                <w:vertAlign w:val="superscript"/>
              </w:rPr>
              <w:t>th</w:t>
            </w:r>
            <w:r w:rsidRPr="00FE7A19">
              <w:t xml:space="preserve"> week.</w:t>
            </w:r>
          </w:p>
          <w:p w14:paraId="47EBA50F" w14:textId="77777777" w:rsidR="00811A3B" w:rsidRDefault="00811A3B" w:rsidP="00132059">
            <w:pPr>
              <w:jc w:val="both"/>
            </w:pPr>
          </w:p>
          <w:p w14:paraId="6B16A80E" w14:textId="77777777" w:rsidR="00CA5925" w:rsidRDefault="00CA5925" w:rsidP="00132059">
            <w:pPr>
              <w:pStyle w:val="ListParagraph"/>
              <w:jc w:val="both"/>
            </w:pPr>
          </w:p>
          <w:p w14:paraId="383DF6CE" w14:textId="0BC27ED3" w:rsidR="00CA5925" w:rsidRDefault="00CA5925" w:rsidP="00132059">
            <w:pPr>
              <w:jc w:val="both"/>
            </w:pPr>
          </w:p>
          <w:p w14:paraId="3F8822B1" w14:textId="77777777" w:rsidR="00CA5925" w:rsidRDefault="00CA5925" w:rsidP="00132059">
            <w:pPr>
              <w:jc w:val="both"/>
            </w:pPr>
          </w:p>
          <w:p w14:paraId="42778B52" w14:textId="38C98069" w:rsidR="00903705" w:rsidRPr="00903705" w:rsidRDefault="00903705" w:rsidP="00132059">
            <w:pPr>
              <w:jc w:val="both"/>
            </w:pPr>
          </w:p>
          <w:p w14:paraId="12D98987" w14:textId="3E7DC3C7" w:rsidR="00903705" w:rsidRPr="00903705" w:rsidRDefault="00903705" w:rsidP="00132059">
            <w:pPr>
              <w:jc w:val="both"/>
            </w:pPr>
          </w:p>
          <w:p w14:paraId="4355F056" w14:textId="685FDEE2" w:rsidR="00731831" w:rsidRDefault="00731831" w:rsidP="00132059">
            <w:pPr>
              <w:jc w:val="both"/>
            </w:pPr>
          </w:p>
          <w:p w14:paraId="40F66176" w14:textId="4705D225" w:rsidR="00731831" w:rsidRDefault="00731831" w:rsidP="00132059">
            <w:pPr>
              <w:jc w:val="both"/>
            </w:pPr>
          </w:p>
          <w:p w14:paraId="455BACF5" w14:textId="690712D6" w:rsidR="00731831" w:rsidRDefault="00731831" w:rsidP="00132059">
            <w:pPr>
              <w:jc w:val="both"/>
            </w:pPr>
          </w:p>
          <w:tbl>
            <w:tblPr>
              <w:tblStyle w:val="TableGrid"/>
              <w:tblpPr w:leftFromText="180" w:rightFromText="180" w:vertAnchor="page" w:horzAnchor="margin" w:tblpY="11261"/>
              <w:tblOverlap w:val="never"/>
              <w:tblW w:w="9785" w:type="dxa"/>
              <w:tblLayout w:type="fixed"/>
              <w:tblLook w:val="04A0" w:firstRow="1" w:lastRow="0" w:firstColumn="1" w:lastColumn="0" w:noHBand="0" w:noVBand="1"/>
            </w:tblPr>
            <w:tblGrid>
              <w:gridCol w:w="3305"/>
              <w:gridCol w:w="4140"/>
              <w:gridCol w:w="2340"/>
            </w:tblGrid>
            <w:tr w:rsidR="00731831" w14:paraId="6247279E" w14:textId="77777777" w:rsidTr="00731831">
              <w:trPr>
                <w:trHeight w:val="363"/>
              </w:trPr>
              <w:tc>
                <w:tcPr>
                  <w:tcW w:w="3305" w:type="dxa"/>
                  <w:tcBorders>
                    <w:bottom w:val="single" w:sz="8" w:space="0" w:color="auto"/>
                  </w:tcBorders>
                </w:tcPr>
                <w:p w14:paraId="231C1C30" w14:textId="77777777" w:rsidR="00731831" w:rsidRDefault="00731831" w:rsidP="00731831">
                  <w:pPr>
                    <w:jc w:val="both"/>
                  </w:pPr>
                  <w:r>
                    <w:t>Name</w:t>
                  </w:r>
                </w:p>
              </w:tc>
              <w:tc>
                <w:tcPr>
                  <w:tcW w:w="4140" w:type="dxa"/>
                  <w:tcBorders>
                    <w:bottom w:val="single" w:sz="8" w:space="0" w:color="auto"/>
                  </w:tcBorders>
                </w:tcPr>
                <w:p w14:paraId="08721D5B" w14:textId="77777777" w:rsidR="00731831" w:rsidRDefault="00731831" w:rsidP="00731831">
                  <w:pPr>
                    <w:jc w:val="both"/>
                  </w:pPr>
                  <w:r>
                    <w:t>E-mail</w:t>
                  </w:r>
                </w:p>
              </w:tc>
              <w:tc>
                <w:tcPr>
                  <w:tcW w:w="2340" w:type="dxa"/>
                  <w:tcBorders>
                    <w:bottom w:val="single" w:sz="8" w:space="0" w:color="auto"/>
                  </w:tcBorders>
                </w:tcPr>
                <w:p w14:paraId="1CDCEB9A" w14:textId="77777777" w:rsidR="00731831" w:rsidRDefault="00731831" w:rsidP="00731831">
                  <w:pPr>
                    <w:jc w:val="both"/>
                  </w:pPr>
                  <w:r>
                    <w:t>Phone number</w:t>
                  </w:r>
                </w:p>
              </w:tc>
            </w:tr>
            <w:tr w:rsidR="00731831" w14:paraId="0A6D96C7" w14:textId="77777777" w:rsidTr="00731831">
              <w:trPr>
                <w:trHeight w:val="363"/>
              </w:trPr>
              <w:tc>
                <w:tcPr>
                  <w:tcW w:w="3305" w:type="dxa"/>
                  <w:tcBorders>
                    <w:top w:val="single" w:sz="8" w:space="0" w:color="auto"/>
                  </w:tcBorders>
                </w:tcPr>
                <w:p w14:paraId="5EC7CCD6" w14:textId="77777777" w:rsidR="00731831" w:rsidRDefault="00731831" w:rsidP="00731831">
                  <w:pPr>
                    <w:jc w:val="both"/>
                  </w:pPr>
                  <w:r w:rsidRPr="001B2D9F">
                    <w:t>Robert Ašvicas</w:t>
                  </w:r>
                </w:p>
              </w:tc>
              <w:tc>
                <w:tcPr>
                  <w:tcW w:w="4140" w:type="dxa"/>
                  <w:tcBorders>
                    <w:top w:val="single" w:sz="8" w:space="0" w:color="auto"/>
                  </w:tcBorders>
                </w:tcPr>
                <w:p w14:paraId="320A11EC" w14:textId="77777777" w:rsidR="00731831" w:rsidRDefault="00731831" w:rsidP="00731831">
                  <w:pPr>
                    <w:jc w:val="both"/>
                  </w:pPr>
                  <w:r>
                    <w:t>r.asvicas@student.fontys.nl</w:t>
                  </w:r>
                </w:p>
              </w:tc>
              <w:tc>
                <w:tcPr>
                  <w:tcW w:w="2340" w:type="dxa"/>
                  <w:tcBorders>
                    <w:top w:val="single" w:sz="8" w:space="0" w:color="auto"/>
                  </w:tcBorders>
                </w:tcPr>
                <w:p w14:paraId="475E5EF4" w14:textId="77777777" w:rsidR="00731831" w:rsidRDefault="00731831" w:rsidP="00731831">
                  <w:pPr>
                    <w:jc w:val="both"/>
                  </w:pPr>
                  <w:r>
                    <w:t>+31 6 83639656</w:t>
                  </w:r>
                </w:p>
              </w:tc>
            </w:tr>
            <w:tr w:rsidR="00731831" w:rsidRPr="00C427EF" w14:paraId="3A8F6B1D" w14:textId="77777777" w:rsidTr="008C7626">
              <w:trPr>
                <w:trHeight w:val="363"/>
              </w:trPr>
              <w:tc>
                <w:tcPr>
                  <w:tcW w:w="3305" w:type="dxa"/>
                  <w:tcBorders>
                    <w:bottom w:val="single" w:sz="18" w:space="0" w:color="auto"/>
                  </w:tcBorders>
                </w:tcPr>
                <w:p w14:paraId="293E057E" w14:textId="77777777" w:rsidR="00731831" w:rsidRDefault="00731831" w:rsidP="00731831">
                  <w:pPr>
                    <w:jc w:val="both"/>
                  </w:pPr>
                  <w:r>
                    <w:t>Dmitry Lvov</w:t>
                  </w:r>
                </w:p>
              </w:tc>
              <w:tc>
                <w:tcPr>
                  <w:tcW w:w="4140" w:type="dxa"/>
                  <w:tcBorders>
                    <w:bottom w:val="single" w:sz="18" w:space="0" w:color="auto"/>
                  </w:tcBorders>
                </w:tcPr>
                <w:p w14:paraId="4B658B43" w14:textId="77777777" w:rsidR="00731831" w:rsidRDefault="00731831" w:rsidP="00731831">
                  <w:pPr>
                    <w:jc w:val="both"/>
                  </w:pPr>
                  <w:r>
                    <w:t>d.lvov@student.fontys.nl</w:t>
                  </w:r>
                </w:p>
              </w:tc>
              <w:tc>
                <w:tcPr>
                  <w:tcW w:w="2340" w:type="dxa"/>
                  <w:tcBorders>
                    <w:bottom w:val="single" w:sz="18" w:space="0" w:color="auto"/>
                  </w:tcBorders>
                </w:tcPr>
                <w:p w14:paraId="119C770A" w14:textId="36A6A786" w:rsidR="00731831" w:rsidRPr="000F5431" w:rsidRDefault="00D45CBE" w:rsidP="00731831">
                  <w:pPr>
                    <w:jc w:val="both"/>
                    <w:rPr>
                      <w:lang w:val="nl-NL"/>
                    </w:rPr>
                  </w:pPr>
                  <w:r w:rsidRPr="00D45CBE">
                    <w:rPr>
                      <w:lang w:val="nl-NL"/>
                    </w:rPr>
                    <w:t>+31</w:t>
                  </w:r>
                  <w:r w:rsidRPr="003E5D5E">
                    <w:rPr>
                      <w:lang w:val="nl-NL"/>
                    </w:rPr>
                    <w:t xml:space="preserve"> </w:t>
                  </w:r>
                  <w:r w:rsidRPr="00D45CBE">
                    <w:rPr>
                      <w:lang w:val="nl-NL"/>
                    </w:rPr>
                    <w:t>6</w:t>
                  </w:r>
                  <w:r w:rsidRPr="003E5D5E">
                    <w:rPr>
                      <w:lang w:val="nl-NL"/>
                    </w:rPr>
                    <w:t xml:space="preserve"> </w:t>
                  </w:r>
                  <w:r w:rsidRPr="00D45CBE">
                    <w:rPr>
                      <w:lang w:val="nl-NL"/>
                    </w:rPr>
                    <w:t>45515337</w:t>
                  </w:r>
                </w:p>
              </w:tc>
            </w:tr>
            <w:tr w:rsidR="00731831" w:rsidRPr="00C427EF" w14:paraId="0D18D0CD" w14:textId="77777777" w:rsidTr="008C7626">
              <w:trPr>
                <w:trHeight w:val="363"/>
              </w:trPr>
              <w:tc>
                <w:tcPr>
                  <w:tcW w:w="3305" w:type="dxa"/>
                  <w:tcBorders>
                    <w:top w:val="single" w:sz="18" w:space="0" w:color="auto"/>
                    <w:bottom w:val="single" w:sz="6" w:space="0" w:color="auto"/>
                  </w:tcBorders>
                </w:tcPr>
                <w:p w14:paraId="2B0CFF05" w14:textId="77777777" w:rsidR="00731831" w:rsidRPr="000F5431" w:rsidRDefault="00731831" w:rsidP="00731831">
                  <w:pPr>
                    <w:jc w:val="both"/>
                    <w:rPr>
                      <w:lang w:val="nl-NL"/>
                    </w:rPr>
                  </w:pPr>
                  <w:r w:rsidRPr="000F5431">
                    <w:rPr>
                      <w:lang w:val="nl-NL"/>
                    </w:rPr>
                    <w:t>Mikaeil Shaghelani</w:t>
                  </w:r>
                </w:p>
              </w:tc>
              <w:tc>
                <w:tcPr>
                  <w:tcW w:w="4140" w:type="dxa"/>
                  <w:tcBorders>
                    <w:top w:val="single" w:sz="18" w:space="0" w:color="auto"/>
                  </w:tcBorders>
                </w:tcPr>
                <w:p w14:paraId="2CA0213C" w14:textId="77777777" w:rsidR="00731831" w:rsidRPr="000F5431" w:rsidRDefault="00731831" w:rsidP="00731831">
                  <w:pPr>
                    <w:jc w:val="both"/>
                    <w:rPr>
                      <w:lang w:val="nl-NL"/>
                    </w:rPr>
                  </w:pPr>
                  <w:r w:rsidRPr="000F5431">
                    <w:rPr>
                      <w:lang w:val="nl-NL"/>
                    </w:rPr>
                    <w:t>m.shaghelanilor@fontys.nl</w:t>
                  </w:r>
                </w:p>
              </w:tc>
              <w:tc>
                <w:tcPr>
                  <w:tcW w:w="2340" w:type="dxa"/>
                  <w:tcBorders>
                    <w:top w:val="single" w:sz="18" w:space="0" w:color="auto"/>
                  </w:tcBorders>
                </w:tcPr>
                <w:p w14:paraId="1627BA0A" w14:textId="77777777" w:rsidR="00731831" w:rsidRPr="000F5431" w:rsidRDefault="00731831" w:rsidP="00731831">
                  <w:pPr>
                    <w:jc w:val="both"/>
                    <w:rPr>
                      <w:lang w:val="nl-NL"/>
                    </w:rPr>
                  </w:pPr>
                </w:p>
              </w:tc>
            </w:tr>
          </w:tbl>
          <w:p w14:paraId="4F6A81CB" w14:textId="440231B9" w:rsidR="00731831" w:rsidRPr="000F5431" w:rsidRDefault="00731831" w:rsidP="00132059">
            <w:pPr>
              <w:jc w:val="both"/>
              <w:rPr>
                <w:lang w:val="nl-NL"/>
              </w:rPr>
            </w:pPr>
          </w:p>
          <w:p w14:paraId="233A4C0B" w14:textId="0E840091" w:rsidR="00731831" w:rsidRPr="000F5431" w:rsidRDefault="00731831" w:rsidP="00132059">
            <w:pPr>
              <w:jc w:val="both"/>
              <w:rPr>
                <w:lang w:val="nl-NL"/>
              </w:rPr>
            </w:pPr>
          </w:p>
          <w:p w14:paraId="7916617C" w14:textId="6AA6D5B2" w:rsidR="00731831" w:rsidRPr="000F5431" w:rsidRDefault="00731831" w:rsidP="00132059">
            <w:pPr>
              <w:jc w:val="both"/>
              <w:rPr>
                <w:lang w:val="nl-NL"/>
              </w:rPr>
            </w:pPr>
          </w:p>
          <w:p w14:paraId="1D60ED0D" w14:textId="36BBA2E9" w:rsidR="00731831" w:rsidRPr="000F5431" w:rsidRDefault="006E2004" w:rsidP="00132059">
            <w:pPr>
              <w:jc w:val="both"/>
              <w:rPr>
                <w:lang w:val="nl-NL"/>
              </w:rPr>
            </w:pPr>
            <w:r w:rsidRPr="000F5431">
              <w:rPr>
                <w:lang w:val="nl-NL"/>
              </w:rPr>
              <w:t>Project team:</w:t>
            </w:r>
          </w:p>
          <w:p w14:paraId="106E2A12" w14:textId="6D50B81F" w:rsidR="00731831" w:rsidRPr="000F5431" w:rsidRDefault="00731831" w:rsidP="00132059">
            <w:pPr>
              <w:jc w:val="both"/>
              <w:rPr>
                <w:lang w:val="nl-NL"/>
              </w:rPr>
            </w:pPr>
          </w:p>
          <w:p w14:paraId="4CB47752" w14:textId="42525A95" w:rsidR="00731831" w:rsidRPr="000F5431" w:rsidRDefault="00731831" w:rsidP="00132059">
            <w:pPr>
              <w:jc w:val="both"/>
              <w:rPr>
                <w:lang w:val="nl-NL"/>
              </w:rPr>
            </w:pPr>
          </w:p>
          <w:p w14:paraId="6C69DF24" w14:textId="007F47EE" w:rsidR="00731831" w:rsidRPr="000F5431" w:rsidRDefault="00731831" w:rsidP="00132059">
            <w:pPr>
              <w:jc w:val="both"/>
              <w:rPr>
                <w:lang w:val="nl-NL"/>
              </w:rPr>
            </w:pPr>
          </w:p>
          <w:p w14:paraId="2DF72C4F" w14:textId="7E6BAB0A" w:rsidR="006E2004" w:rsidRPr="000F5431" w:rsidRDefault="006E2004" w:rsidP="00132059">
            <w:pPr>
              <w:jc w:val="both"/>
              <w:rPr>
                <w:lang w:val="nl-NL"/>
              </w:rPr>
            </w:pPr>
          </w:p>
          <w:p w14:paraId="3BACAC51" w14:textId="77777777" w:rsidR="006E2004" w:rsidRDefault="006E2004" w:rsidP="006E2004">
            <w:pPr>
              <w:pStyle w:val="Heading3"/>
            </w:pPr>
            <w:bookmarkStart w:id="11" w:name="_Toc36912100"/>
            <w:r>
              <w:t>Project constraints</w:t>
            </w:r>
            <w:bookmarkEnd w:id="11"/>
          </w:p>
          <w:p w14:paraId="6A5B845A" w14:textId="77777777" w:rsidR="006E2004" w:rsidRDefault="006E2004" w:rsidP="006E2004"/>
          <w:p w14:paraId="53F1643C" w14:textId="77777777" w:rsidR="006E2004" w:rsidRPr="008C7626" w:rsidRDefault="006E2004" w:rsidP="006E2004">
            <w:pPr>
              <w:pStyle w:val="ListParagraph"/>
              <w:numPr>
                <w:ilvl w:val="0"/>
                <w:numId w:val="23"/>
              </w:numPr>
              <w:rPr>
                <w:sz w:val="28"/>
                <w:szCs w:val="28"/>
              </w:rPr>
            </w:pPr>
            <w:r w:rsidRPr="008C7626">
              <w:rPr>
                <w:sz w:val="28"/>
                <w:szCs w:val="28"/>
              </w:rPr>
              <w:t>Quarantine</w:t>
            </w:r>
          </w:p>
          <w:p w14:paraId="2A2E3B7F" w14:textId="13DD126B" w:rsidR="006E2004" w:rsidRDefault="006E2004" w:rsidP="006E2004">
            <w:pPr>
              <w:jc w:val="both"/>
            </w:pPr>
            <w:r>
              <w:t xml:space="preserve">Quarantine limits our face-to-face communication and brings </w:t>
            </w:r>
            <w:r w:rsidR="004305E1">
              <w:t>bottleneck in our workflow efficiency. It’s very hard to start and keep same tempo on working on one project, when there are a lot of distracting factors.</w:t>
            </w:r>
          </w:p>
          <w:p w14:paraId="73311935" w14:textId="3DA10CD3" w:rsidR="006E2004" w:rsidRDefault="006E2004" w:rsidP="00132059">
            <w:pPr>
              <w:jc w:val="both"/>
            </w:pPr>
          </w:p>
          <w:p w14:paraId="6675DD2E" w14:textId="335F0DC2" w:rsidR="006E2004" w:rsidRPr="004305E1" w:rsidRDefault="008C7626" w:rsidP="008C7626">
            <w:pPr>
              <w:pStyle w:val="ListParagraph"/>
              <w:numPr>
                <w:ilvl w:val="0"/>
                <w:numId w:val="23"/>
              </w:numPr>
              <w:jc w:val="both"/>
              <w:rPr>
                <w:sz w:val="28"/>
                <w:szCs w:val="28"/>
              </w:rPr>
            </w:pPr>
            <w:r w:rsidRPr="004305E1">
              <w:rPr>
                <w:sz w:val="28"/>
                <w:szCs w:val="28"/>
              </w:rPr>
              <w:t>Hardware</w:t>
            </w:r>
          </w:p>
          <w:p w14:paraId="173653E7" w14:textId="18BA985C" w:rsidR="00731831" w:rsidRPr="003A798E" w:rsidRDefault="008C7626" w:rsidP="004305E1">
            <w:pPr>
              <w:jc w:val="both"/>
            </w:pPr>
            <w:r>
              <w:t>Our hardware is not the top market hardware, furthermore,</w:t>
            </w:r>
            <w:r w:rsidR="004305E1">
              <w:t xml:space="preserve"> the servers are slow, therefore</w:t>
            </w:r>
            <w:r>
              <w:t xml:space="preserve"> we have a bottleneck for completing our milestones fast</w:t>
            </w:r>
            <w:r w:rsidR="004305E1">
              <w:t>.</w:t>
            </w:r>
          </w:p>
        </w:tc>
        <w:tc>
          <w:tcPr>
            <w:tcW w:w="630" w:type="dxa"/>
            <w:gridSpan w:val="2"/>
            <w:shd w:val="clear" w:color="auto" w:fill="ECFBFB" w:themeFill="accent4"/>
          </w:tcPr>
          <w:p w14:paraId="1A3D7BFE" w14:textId="77777777" w:rsidR="00E0586F" w:rsidRPr="003A798E" w:rsidRDefault="00E0586F" w:rsidP="00E0586F">
            <w:pPr>
              <w:jc w:val="both"/>
            </w:pPr>
          </w:p>
        </w:tc>
      </w:tr>
      <w:tr w:rsidR="00E0586F" w:rsidRPr="003A798E" w14:paraId="4A207E8A" w14:textId="77777777" w:rsidTr="00A95FEC">
        <w:tblPrEx>
          <w:shd w:val="clear" w:color="auto" w:fill="ECFBFB" w:themeFill="accent4"/>
          <w:tblCellMar>
            <w:left w:w="108" w:type="dxa"/>
            <w:right w:w="108" w:type="dxa"/>
          </w:tblCellMar>
        </w:tblPrEx>
        <w:trPr>
          <w:trHeight w:val="6921"/>
        </w:trPr>
        <w:tc>
          <w:tcPr>
            <w:tcW w:w="269" w:type="dxa"/>
            <w:shd w:val="clear" w:color="auto" w:fill="ECFBFB" w:themeFill="accent4"/>
          </w:tcPr>
          <w:p w14:paraId="4B897FED" w14:textId="77777777" w:rsidR="00E0586F" w:rsidRPr="00373C39" w:rsidRDefault="00E0586F" w:rsidP="00E0586F">
            <w:pPr>
              <w:jc w:val="both"/>
            </w:pPr>
          </w:p>
        </w:tc>
        <w:tc>
          <w:tcPr>
            <w:tcW w:w="2431" w:type="dxa"/>
            <w:shd w:val="clear" w:color="auto" w:fill="ECFBFB" w:themeFill="accent4"/>
          </w:tcPr>
          <w:p w14:paraId="0C02E3A8" w14:textId="77777777" w:rsidR="00A959A5" w:rsidRPr="00373C39" w:rsidRDefault="00A959A5" w:rsidP="00A959A5">
            <w:pPr>
              <w:pStyle w:val="Heading3"/>
              <w:jc w:val="both"/>
              <w:rPr>
                <w:sz w:val="24"/>
              </w:rPr>
            </w:pPr>
            <w:bookmarkStart w:id="12" w:name="_Toc36912101"/>
            <w:r w:rsidRPr="00373C39">
              <w:rPr>
                <w:sz w:val="24"/>
              </w:rPr>
              <w:t>Risks:</w:t>
            </w:r>
            <w:bookmarkEnd w:id="12"/>
          </w:p>
          <w:p w14:paraId="01B2B488" w14:textId="77777777" w:rsidR="00373C39" w:rsidRDefault="00373C39" w:rsidP="00E0586F">
            <w:pPr>
              <w:jc w:val="both"/>
            </w:pPr>
          </w:p>
          <w:p w14:paraId="63904E1F" w14:textId="528B5F65" w:rsidR="00373C39" w:rsidRDefault="00A959A5" w:rsidP="00E0586F">
            <w:pPr>
              <w:jc w:val="both"/>
            </w:pPr>
            <w:r w:rsidRPr="00373C39">
              <w:t xml:space="preserve">Team members can start arguing with each other about something they do not agree </w:t>
            </w:r>
          </w:p>
          <w:p w14:paraId="47D787EC" w14:textId="77777777" w:rsidR="00373C39" w:rsidRPr="00373C39" w:rsidRDefault="00373C39" w:rsidP="00E0586F">
            <w:pPr>
              <w:jc w:val="both"/>
            </w:pPr>
          </w:p>
          <w:p w14:paraId="4D8D6BB9" w14:textId="4E6F51ED" w:rsidR="00E0586F" w:rsidRPr="00373C39" w:rsidRDefault="00A959A5" w:rsidP="00E0586F">
            <w:pPr>
              <w:jc w:val="both"/>
            </w:pPr>
            <w:r w:rsidRPr="00373C39">
              <w:t>Team member can get sick in such way that he will be incapable to work even from home.</w:t>
            </w:r>
          </w:p>
          <w:p w14:paraId="6891BD56" w14:textId="77777777" w:rsidR="00E0586F" w:rsidRPr="00373C39" w:rsidRDefault="00E0586F" w:rsidP="00E0586F">
            <w:pPr>
              <w:jc w:val="both"/>
            </w:pPr>
          </w:p>
          <w:p w14:paraId="7FC0B382" w14:textId="40157292" w:rsidR="00E0586F" w:rsidRPr="00373C39" w:rsidRDefault="00E0586F" w:rsidP="00E0586F">
            <w:pPr>
              <w:jc w:val="both"/>
              <w:rPr>
                <w:color w:val="FFC000"/>
              </w:rPr>
            </w:pPr>
          </w:p>
          <w:p w14:paraId="11D93271" w14:textId="5470E600" w:rsidR="00A95FEC" w:rsidRPr="00373C39" w:rsidRDefault="00A95FEC" w:rsidP="00E0586F">
            <w:pPr>
              <w:jc w:val="both"/>
              <w:rPr>
                <w:color w:val="FFC000"/>
              </w:rPr>
            </w:pPr>
          </w:p>
          <w:p w14:paraId="0A347CBF" w14:textId="77777777" w:rsidR="00A95FEC" w:rsidRPr="00373C39" w:rsidRDefault="00A95FEC" w:rsidP="00E0586F">
            <w:pPr>
              <w:jc w:val="both"/>
              <w:rPr>
                <w:color w:val="FFC000"/>
              </w:rPr>
            </w:pPr>
          </w:p>
          <w:p w14:paraId="412514BD" w14:textId="11489E28" w:rsidR="00E0586F" w:rsidRPr="00373C39" w:rsidRDefault="00A959A5" w:rsidP="00E0586F">
            <w:pPr>
              <w:jc w:val="both"/>
              <w:rPr>
                <w:color w:val="C00000"/>
              </w:rPr>
            </w:pPr>
            <w:r w:rsidRPr="00373C39">
              <w:t>Hardware failure</w:t>
            </w:r>
            <w:r w:rsidRPr="00373C39">
              <w:rPr>
                <w:color w:val="C00000"/>
              </w:rPr>
              <w:t xml:space="preserve"> </w:t>
            </w:r>
          </w:p>
          <w:p w14:paraId="05EE2227" w14:textId="77777777" w:rsidR="00E0586F" w:rsidRPr="00373C39" w:rsidRDefault="00E0586F" w:rsidP="00E0586F">
            <w:pPr>
              <w:jc w:val="both"/>
              <w:rPr>
                <w:color w:val="C00000"/>
              </w:rPr>
            </w:pPr>
          </w:p>
          <w:p w14:paraId="0620E1EB" w14:textId="77777777" w:rsidR="00E0586F" w:rsidRPr="00373C39" w:rsidRDefault="00E0586F" w:rsidP="00E0586F">
            <w:pPr>
              <w:jc w:val="both"/>
              <w:rPr>
                <w:color w:val="C00000"/>
              </w:rPr>
            </w:pPr>
          </w:p>
          <w:p w14:paraId="0F80C783" w14:textId="1AA270B3" w:rsidR="00E0586F" w:rsidRPr="00373C39" w:rsidRDefault="00E0586F" w:rsidP="00E0586F">
            <w:pPr>
              <w:jc w:val="both"/>
              <w:rPr>
                <w:color w:val="C00000"/>
              </w:rPr>
            </w:pPr>
          </w:p>
          <w:p w14:paraId="64CA372D" w14:textId="3CB3A35F" w:rsidR="00A95FEC" w:rsidRPr="00373C39" w:rsidRDefault="00A95FEC" w:rsidP="00E0586F">
            <w:pPr>
              <w:jc w:val="both"/>
              <w:rPr>
                <w:color w:val="C00000"/>
              </w:rPr>
            </w:pPr>
          </w:p>
          <w:p w14:paraId="528F4E2D" w14:textId="77777777" w:rsidR="00A95FEC" w:rsidRPr="00373C39" w:rsidRDefault="00A95FEC" w:rsidP="00E0586F">
            <w:pPr>
              <w:jc w:val="both"/>
              <w:rPr>
                <w:color w:val="C00000"/>
              </w:rPr>
            </w:pPr>
          </w:p>
          <w:p w14:paraId="57B670FD" w14:textId="77777777" w:rsidR="00E0586F" w:rsidRPr="00373C39" w:rsidRDefault="00A959A5" w:rsidP="00E0586F">
            <w:pPr>
              <w:jc w:val="both"/>
            </w:pPr>
            <w:r w:rsidRPr="00373C39">
              <w:t>Internet failure of team members</w:t>
            </w:r>
          </w:p>
          <w:p w14:paraId="50867C02" w14:textId="77777777" w:rsidR="00A959A5" w:rsidRPr="00373C39" w:rsidRDefault="00A959A5" w:rsidP="00E0586F">
            <w:pPr>
              <w:jc w:val="both"/>
            </w:pPr>
          </w:p>
          <w:p w14:paraId="6C6B4262" w14:textId="5C0BE061" w:rsidR="00A959A5" w:rsidRDefault="00A959A5" w:rsidP="00E0586F">
            <w:pPr>
              <w:jc w:val="both"/>
            </w:pPr>
          </w:p>
          <w:p w14:paraId="4EABC0AE" w14:textId="77777777" w:rsidR="00373C39" w:rsidRPr="00373C39" w:rsidRDefault="00373C39" w:rsidP="00E0586F">
            <w:pPr>
              <w:jc w:val="both"/>
            </w:pPr>
          </w:p>
          <w:p w14:paraId="286DC5C5" w14:textId="0E112BA4" w:rsidR="00A959A5" w:rsidRPr="00373C39" w:rsidRDefault="00A959A5" w:rsidP="00E0586F">
            <w:pPr>
              <w:jc w:val="both"/>
            </w:pPr>
            <w:r w:rsidRPr="00373C39">
              <w:t>Team members can fall into an extreme apathy due to the quarantine caused by COVID-19 which will cause issues regarding the consistency of the work process</w:t>
            </w:r>
          </w:p>
        </w:tc>
        <w:tc>
          <w:tcPr>
            <w:tcW w:w="2520" w:type="dxa"/>
            <w:shd w:val="clear" w:color="auto" w:fill="ECFBFB" w:themeFill="accent4"/>
          </w:tcPr>
          <w:p w14:paraId="690D64B4" w14:textId="5EDCA972" w:rsidR="00E0586F" w:rsidRPr="00373C39" w:rsidRDefault="00A959A5" w:rsidP="00A95FEC">
            <w:pPr>
              <w:pStyle w:val="Heading3"/>
              <w:rPr>
                <w:sz w:val="24"/>
              </w:rPr>
            </w:pPr>
            <w:bookmarkStart w:id="13" w:name="_Toc36912102"/>
            <w:r w:rsidRPr="00373C39">
              <w:rPr>
                <w:sz w:val="24"/>
              </w:rPr>
              <w:t>Impact</w:t>
            </w:r>
            <w:r w:rsidR="00A95FEC" w:rsidRPr="00373C39">
              <w:rPr>
                <w:sz w:val="24"/>
              </w:rPr>
              <w:t>:</w:t>
            </w:r>
            <w:bookmarkEnd w:id="13"/>
          </w:p>
          <w:p w14:paraId="30735A39" w14:textId="77777777" w:rsidR="00E0586F" w:rsidRPr="00373C39" w:rsidRDefault="00E0586F" w:rsidP="00E0586F">
            <w:pPr>
              <w:pStyle w:val="Text"/>
              <w:jc w:val="both"/>
              <w:rPr>
                <w:i w:val="0"/>
                <w:sz w:val="24"/>
              </w:rPr>
            </w:pPr>
          </w:p>
          <w:p w14:paraId="759C5D58" w14:textId="2D5538DC" w:rsidR="00E0586F" w:rsidRPr="00373C39" w:rsidRDefault="00EC4034" w:rsidP="00A959A5">
            <w:pPr>
              <w:pStyle w:val="Text"/>
              <w:jc w:val="both"/>
              <w:rPr>
                <w:i w:val="0"/>
                <w:sz w:val="24"/>
              </w:rPr>
            </w:pPr>
            <w:r w:rsidRPr="00373C39">
              <w:rPr>
                <w:i w:val="0"/>
                <w:sz w:val="24"/>
              </w:rPr>
              <w:t>Postponing deliverables</w:t>
            </w:r>
          </w:p>
          <w:p w14:paraId="39730F8A" w14:textId="0E27E848" w:rsidR="00A95FEC" w:rsidRPr="00373C39" w:rsidRDefault="00A95FEC" w:rsidP="00A959A5">
            <w:pPr>
              <w:pStyle w:val="Text"/>
              <w:jc w:val="both"/>
              <w:rPr>
                <w:i w:val="0"/>
                <w:sz w:val="24"/>
              </w:rPr>
            </w:pPr>
          </w:p>
          <w:p w14:paraId="2C06C45C" w14:textId="1AA7CBB9" w:rsidR="00A95FEC" w:rsidRPr="00373C39" w:rsidRDefault="00A95FEC" w:rsidP="00A959A5">
            <w:pPr>
              <w:pStyle w:val="Text"/>
              <w:jc w:val="both"/>
              <w:rPr>
                <w:i w:val="0"/>
                <w:sz w:val="24"/>
              </w:rPr>
            </w:pPr>
          </w:p>
          <w:p w14:paraId="323F4AEE" w14:textId="412A5451" w:rsidR="00A95FEC" w:rsidRPr="00373C39" w:rsidRDefault="00A95FEC" w:rsidP="00A959A5">
            <w:pPr>
              <w:pStyle w:val="Text"/>
              <w:jc w:val="both"/>
              <w:rPr>
                <w:i w:val="0"/>
                <w:sz w:val="24"/>
              </w:rPr>
            </w:pPr>
          </w:p>
          <w:p w14:paraId="754528C8" w14:textId="77777777" w:rsidR="00373C39" w:rsidRPr="00373C39" w:rsidRDefault="00373C39" w:rsidP="00A959A5">
            <w:pPr>
              <w:pStyle w:val="Text"/>
              <w:jc w:val="both"/>
              <w:rPr>
                <w:i w:val="0"/>
                <w:sz w:val="24"/>
              </w:rPr>
            </w:pPr>
          </w:p>
          <w:p w14:paraId="150C5050" w14:textId="77777777" w:rsidR="00EC4034" w:rsidRPr="00373C39" w:rsidRDefault="00EC4034" w:rsidP="00A959A5">
            <w:pPr>
              <w:pStyle w:val="Text"/>
              <w:jc w:val="both"/>
              <w:rPr>
                <w:i w:val="0"/>
                <w:sz w:val="24"/>
              </w:rPr>
            </w:pPr>
            <w:r w:rsidRPr="00373C39">
              <w:rPr>
                <w:i w:val="0"/>
                <w:sz w:val="24"/>
              </w:rPr>
              <w:t>All work will be transferred to only one team member, which can lead to postponed and decreased quality of deliverables</w:t>
            </w:r>
          </w:p>
          <w:p w14:paraId="6CC5EADA" w14:textId="66EB954F" w:rsidR="00EC4034" w:rsidRDefault="00EC4034" w:rsidP="00A959A5">
            <w:pPr>
              <w:pStyle w:val="Text"/>
              <w:jc w:val="both"/>
              <w:rPr>
                <w:i w:val="0"/>
                <w:sz w:val="24"/>
              </w:rPr>
            </w:pPr>
          </w:p>
          <w:p w14:paraId="76CBD402" w14:textId="77777777" w:rsidR="00373C39" w:rsidRPr="00373C39" w:rsidRDefault="00373C39" w:rsidP="00A959A5">
            <w:pPr>
              <w:pStyle w:val="Text"/>
              <w:jc w:val="both"/>
              <w:rPr>
                <w:i w:val="0"/>
                <w:sz w:val="24"/>
              </w:rPr>
            </w:pPr>
          </w:p>
          <w:p w14:paraId="23D6B0AF" w14:textId="77777777" w:rsidR="00EC4034" w:rsidRPr="00373C39" w:rsidRDefault="00EC4034" w:rsidP="00A959A5">
            <w:pPr>
              <w:pStyle w:val="Text"/>
              <w:jc w:val="both"/>
              <w:rPr>
                <w:i w:val="0"/>
                <w:sz w:val="24"/>
              </w:rPr>
            </w:pPr>
            <w:r w:rsidRPr="00373C39">
              <w:rPr>
                <w:i w:val="0"/>
                <w:sz w:val="24"/>
              </w:rPr>
              <w:t>Extremely harmful, due to COVID-19 quarantine and inconveniency of maintaining it</w:t>
            </w:r>
          </w:p>
          <w:p w14:paraId="3733BB9B" w14:textId="77777777" w:rsidR="00EC4034" w:rsidRPr="00373C39" w:rsidRDefault="00EC4034" w:rsidP="00A959A5">
            <w:pPr>
              <w:pStyle w:val="Text"/>
              <w:jc w:val="both"/>
              <w:rPr>
                <w:i w:val="0"/>
                <w:sz w:val="24"/>
              </w:rPr>
            </w:pPr>
          </w:p>
          <w:p w14:paraId="7D2C19EA" w14:textId="77777777" w:rsidR="00EC4034" w:rsidRPr="00373C39" w:rsidRDefault="00EC4034" w:rsidP="00A959A5">
            <w:pPr>
              <w:pStyle w:val="Text"/>
              <w:jc w:val="both"/>
              <w:rPr>
                <w:i w:val="0"/>
                <w:sz w:val="24"/>
              </w:rPr>
            </w:pPr>
            <w:r w:rsidRPr="00373C39">
              <w:rPr>
                <w:i w:val="0"/>
                <w:sz w:val="24"/>
              </w:rPr>
              <w:t xml:space="preserve">Inability of a team member to work </w:t>
            </w:r>
            <w:proofErr w:type="gramStart"/>
            <w:r w:rsidRPr="00373C39">
              <w:rPr>
                <w:i w:val="0"/>
                <w:sz w:val="24"/>
              </w:rPr>
              <w:t>on a daily basis</w:t>
            </w:r>
            <w:proofErr w:type="gramEnd"/>
          </w:p>
          <w:p w14:paraId="1C030D55" w14:textId="5EB6E5F1" w:rsidR="00EC4034" w:rsidRPr="00373C39" w:rsidRDefault="00EC4034" w:rsidP="00A959A5">
            <w:pPr>
              <w:pStyle w:val="Text"/>
              <w:jc w:val="both"/>
              <w:rPr>
                <w:i w:val="0"/>
                <w:sz w:val="24"/>
              </w:rPr>
            </w:pPr>
          </w:p>
          <w:p w14:paraId="37B3C408" w14:textId="77777777" w:rsidR="00373C39" w:rsidRPr="00373C39" w:rsidRDefault="00373C39" w:rsidP="00A959A5">
            <w:pPr>
              <w:pStyle w:val="Text"/>
              <w:jc w:val="both"/>
              <w:rPr>
                <w:i w:val="0"/>
                <w:sz w:val="24"/>
              </w:rPr>
            </w:pPr>
          </w:p>
          <w:p w14:paraId="4C4AE0E5" w14:textId="3C2344DB" w:rsidR="00EC4034" w:rsidRPr="00373C39" w:rsidRDefault="00EC4034" w:rsidP="00A959A5">
            <w:pPr>
              <w:pStyle w:val="Text"/>
              <w:jc w:val="both"/>
              <w:rPr>
                <w:i w:val="0"/>
                <w:sz w:val="24"/>
              </w:rPr>
            </w:pPr>
            <w:r w:rsidRPr="00373C39">
              <w:rPr>
                <w:i w:val="0"/>
                <w:sz w:val="24"/>
              </w:rPr>
              <w:t>Extremely harmful due to postponed deliverables and disorganized work process</w:t>
            </w:r>
          </w:p>
        </w:tc>
        <w:tc>
          <w:tcPr>
            <w:tcW w:w="1620" w:type="dxa"/>
            <w:shd w:val="clear" w:color="auto" w:fill="ECFBFB" w:themeFill="accent4"/>
          </w:tcPr>
          <w:p w14:paraId="6CF745E2" w14:textId="51C4D581" w:rsidR="00E0586F" w:rsidRPr="00373C39" w:rsidRDefault="00E0586F" w:rsidP="00A95FEC">
            <w:pPr>
              <w:pStyle w:val="Heading3"/>
              <w:rPr>
                <w:sz w:val="24"/>
              </w:rPr>
            </w:pPr>
            <w:bookmarkStart w:id="14" w:name="_Toc26721430"/>
            <w:bookmarkStart w:id="15" w:name="_Toc26721564"/>
            <w:bookmarkStart w:id="16" w:name="_Toc26773662"/>
            <w:bookmarkStart w:id="17" w:name="_Toc27073464"/>
            <w:bookmarkStart w:id="18" w:name="_Toc36912103"/>
            <w:r w:rsidRPr="00373C39">
              <w:rPr>
                <w:sz w:val="24"/>
              </w:rPr>
              <w:t>Possibility</w:t>
            </w:r>
            <w:bookmarkEnd w:id="14"/>
            <w:bookmarkEnd w:id="15"/>
            <w:bookmarkEnd w:id="16"/>
            <w:bookmarkEnd w:id="17"/>
            <w:bookmarkEnd w:id="18"/>
          </w:p>
          <w:p w14:paraId="1EC7827D" w14:textId="04CB0084" w:rsidR="00E0586F" w:rsidRPr="00373C39" w:rsidRDefault="00E0586F" w:rsidP="00E0586F">
            <w:pPr>
              <w:jc w:val="both"/>
            </w:pPr>
          </w:p>
          <w:p w14:paraId="66225C07" w14:textId="77777777" w:rsidR="00E0586F" w:rsidRPr="00373C39" w:rsidRDefault="00EC4034" w:rsidP="00A959A5">
            <w:pPr>
              <w:jc w:val="both"/>
            </w:pPr>
            <w:r w:rsidRPr="00373C39">
              <w:t>Moderate</w:t>
            </w:r>
          </w:p>
          <w:p w14:paraId="3437B3FF" w14:textId="543539F4" w:rsidR="00EC4034" w:rsidRDefault="00EC4034" w:rsidP="00A959A5">
            <w:pPr>
              <w:jc w:val="both"/>
            </w:pPr>
          </w:p>
          <w:p w14:paraId="18FD1B10" w14:textId="4103EAFC" w:rsidR="00373C39" w:rsidRDefault="00373C39" w:rsidP="00A959A5">
            <w:pPr>
              <w:jc w:val="both"/>
            </w:pPr>
          </w:p>
          <w:p w14:paraId="4E5AABE6" w14:textId="0781750B" w:rsidR="00373C39" w:rsidRDefault="00373C39" w:rsidP="00A959A5">
            <w:pPr>
              <w:jc w:val="both"/>
            </w:pPr>
          </w:p>
          <w:p w14:paraId="0C73DC59" w14:textId="77777777" w:rsidR="00373C39" w:rsidRPr="00373C39" w:rsidRDefault="00373C39" w:rsidP="00A959A5">
            <w:pPr>
              <w:jc w:val="both"/>
            </w:pPr>
          </w:p>
          <w:p w14:paraId="3AEECC03" w14:textId="77777777" w:rsidR="00EC4034" w:rsidRPr="00373C39" w:rsidRDefault="00EC4034" w:rsidP="00A959A5">
            <w:pPr>
              <w:jc w:val="both"/>
            </w:pPr>
          </w:p>
          <w:p w14:paraId="2DCDF55B" w14:textId="77777777" w:rsidR="00EC4034" w:rsidRPr="00373C39" w:rsidRDefault="00EC4034" w:rsidP="00A959A5">
            <w:pPr>
              <w:jc w:val="both"/>
            </w:pPr>
            <w:r w:rsidRPr="00373C39">
              <w:t>Moderate</w:t>
            </w:r>
          </w:p>
          <w:p w14:paraId="32792A78" w14:textId="53D90265" w:rsidR="00EC4034" w:rsidRDefault="00EC4034" w:rsidP="00A959A5">
            <w:pPr>
              <w:jc w:val="both"/>
            </w:pPr>
          </w:p>
          <w:p w14:paraId="473DC225" w14:textId="274DDD09" w:rsidR="00373C39" w:rsidRDefault="00373C39" w:rsidP="00A959A5">
            <w:pPr>
              <w:jc w:val="both"/>
            </w:pPr>
          </w:p>
          <w:p w14:paraId="712562B5" w14:textId="42489BAF" w:rsidR="00373C39" w:rsidRDefault="00373C39" w:rsidP="00A959A5">
            <w:pPr>
              <w:jc w:val="both"/>
            </w:pPr>
          </w:p>
          <w:p w14:paraId="768971FF" w14:textId="11E73348" w:rsidR="00373C39" w:rsidRDefault="00373C39" w:rsidP="00A959A5">
            <w:pPr>
              <w:jc w:val="both"/>
            </w:pPr>
          </w:p>
          <w:p w14:paraId="6DA71D81" w14:textId="3F23E196" w:rsidR="00373C39" w:rsidRDefault="00373C39" w:rsidP="00A959A5">
            <w:pPr>
              <w:jc w:val="both"/>
            </w:pPr>
          </w:p>
          <w:p w14:paraId="5E921DEB" w14:textId="2692A5D3" w:rsidR="00373C39" w:rsidRDefault="00373C39" w:rsidP="00A959A5">
            <w:pPr>
              <w:jc w:val="both"/>
            </w:pPr>
          </w:p>
          <w:p w14:paraId="62F0673E" w14:textId="77777777" w:rsidR="00373C39" w:rsidRPr="00373C39" w:rsidRDefault="00373C39" w:rsidP="00A959A5">
            <w:pPr>
              <w:jc w:val="both"/>
            </w:pPr>
          </w:p>
          <w:p w14:paraId="71722D41" w14:textId="77777777" w:rsidR="00EC4034" w:rsidRPr="00373C39" w:rsidRDefault="00EC4034" w:rsidP="00A959A5">
            <w:pPr>
              <w:jc w:val="both"/>
            </w:pPr>
          </w:p>
          <w:p w14:paraId="268394F4" w14:textId="23D37721" w:rsidR="00EC4034" w:rsidRPr="00D10D0F" w:rsidRDefault="00D10D0F" w:rsidP="00A959A5">
            <w:pPr>
              <w:jc w:val="both"/>
            </w:pPr>
            <w:r>
              <w:t>Low</w:t>
            </w:r>
          </w:p>
          <w:p w14:paraId="1BC73FDF" w14:textId="3BB59C53" w:rsidR="00EC4034" w:rsidRDefault="00EC4034" w:rsidP="00A959A5">
            <w:pPr>
              <w:jc w:val="both"/>
            </w:pPr>
          </w:p>
          <w:p w14:paraId="413AFE15" w14:textId="0F3254FB" w:rsidR="00373C39" w:rsidRDefault="00373C39" w:rsidP="00A959A5">
            <w:pPr>
              <w:jc w:val="both"/>
            </w:pPr>
          </w:p>
          <w:p w14:paraId="18F2E37F" w14:textId="390E4F76" w:rsidR="00373C39" w:rsidRDefault="00373C39" w:rsidP="00A959A5">
            <w:pPr>
              <w:jc w:val="both"/>
            </w:pPr>
          </w:p>
          <w:p w14:paraId="142A7EE2" w14:textId="77777777" w:rsidR="00373C39" w:rsidRPr="00373C39" w:rsidRDefault="00373C39" w:rsidP="00A959A5">
            <w:pPr>
              <w:jc w:val="both"/>
            </w:pPr>
          </w:p>
          <w:p w14:paraId="3FFCAAEA" w14:textId="77777777" w:rsidR="00EC4034" w:rsidRPr="00373C39" w:rsidRDefault="00EC4034" w:rsidP="00A959A5">
            <w:pPr>
              <w:jc w:val="both"/>
            </w:pPr>
          </w:p>
          <w:p w14:paraId="1BD42EC1" w14:textId="2EB114E9" w:rsidR="00EC4034" w:rsidRPr="00373C39" w:rsidRDefault="00D10D0F" w:rsidP="00A959A5">
            <w:pPr>
              <w:jc w:val="both"/>
            </w:pPr>
            <w:r>
              <w:t>Low</w:t>
            </w:r>
          </w:p>
          <w:p w14:paraId="77959D18" w14:textId="77777777" w:rsidR="00EC4034" w:rsidRPr="00373C39" w:rsidRDefault="00EC4034" w:rsidP="00A959A5">
            <w:pPr>
              <w:jc w:val="both"/>
            </w:pPr>
          </w:p>
          <w:p w14:paraId="62CCB09E" w14:textId="3D5270AE" w:rsidR="00EC4034" w:rsidRDefault="00EC4034" w:rsidP="00A959A5">
            <w:pPr>
              <w:jc w:val="both"/>
            </w:pPr>
          </w:p>
          <w:p w14:paraId="1EB98F1E" w14:textId="4FB42573" w:rsidR="00373C39" w:rsidRDefault="00373C39" w:rsidP="00A959A5">
            <w:pPr>
              <w:jc w:val="both"/>
            </w:pPr>
          </w:p>
          <w:p w14:paraId="4D0D856B" w14:textId="77777777" w:rsidR="00373C39" w:rsidRPr="00373C39" w:rsidRDefault="00373C39" w:rsidP="00A959A5">
            <w:pPr>
              <w:jc w:val="both"/>
            </w:pPr>
          </w:p>
          <w:p w14:paraId="74FD874D" w14:textId="4073A6DA" w:rsidR="00EC4034" w:rsidRPr="00373C39" w:rsidRDefault="00EC4034" w:rsidP="00A959A5">
            <w:pPr>
              <w:jc w:val="both"/>
            </w:pPr>
            <w:r w:rsidRPr="00373C39">
              <w:t>High</w:t>
            </w:r>
          </w:p>
        </w:tc>
        <w:tc>
          <w:tcPr>
            <w:tcW w:w="4050" w:type="dxa"/>
            <w:gridSpan w:val="4"/>
            <w:shd w:val="clear" w:color="auto" w:fill="ECFBFB" w:themeFill="accent4"/>
          </w:tcPr>
          <w:p w14:paraId="4E5ED279" w14:textId="3FC46D32" w:rsidR="00E0586F" w:rsidRDefault="00E0586F" w:rsidP="00E0586F">
            <w:pPr>
              <w:pStyle w:val="Heading3"/>
              <w:jc w:val="both"/>
              <w:rPr>
                <w:sz w:val="24"/>
              </w:rPr>
            </w:pPr>
            <w:bookmarkStart w:id="19" w:name="_Toc26721431"/>
            <w:bookmarkStart w:id="20" w:name="_Toc26721565"/>
            <w:bookmarkStart w:id="21" w:name="_Toc26722176"/>
            <w:bookmarkStart w:id="22" w:name="_Toc27073465"/>
            <w:bookmarkStart w:id="23" w:name="_Toc36912104"/>
            <w:r w:rsidRPr="00373C39">
              <w:rPr>
                <w:sz w:val="24"/>
              </w:rPr>
              <w:t>Solution</w:t>
            </w:r>
            <w:r w:rsidR="00A95FEC" w:rsidRPr="00373C39">
              <w:rPr>
                <w:sz w:val="24"/>
              </w:rPr>
              <w:t>/Workaround</w:t>
            </w:r>
            <w:r w:rsidRPr="00373C39">
              <w:rPr>
                <w:sz w:val="24"/>
              </w:rPr>
              <w:t>:</w:t>
            </w:r>
            <w:bookmarkEnd w:id="19"/>
            <w:bookmarkEnd w:id="20"/>
            <w:bookmarkEnd w:id="21"/>
            <w:bookmarkEnd w:id="22"/>
            <w:bookmarkEnd w:id="23"/>
          </w:p>
          <w:p w14:paraId="6D9DDBF3" w14:textId="77777777" w:rsidR="00373C39" w:rsidRPr="00373C39" w:rsidRDefault="00373C39" w:rsidP="00373C39"/>
          <w:p w14:paraId="466B19B7" w14:textId="2A46AD3E" w:rsidR="00E0586F" w:rsidRPr="00373C39" w:rsidRDefault="00EC4034" w:rsidP="00E0586F">
            <w:pPr>
              <w:jc w:val="both"/>
            </w:pPr>
            <w:r w:rsidRPr="00373C39">
              <w:t>Team members will discuss what is better for them and if there will be no solution for their argue problem, teachers will get involved.</w:t>
            </w:r>
          </w:p>
          <w:p w14:paraId="23A1B983" w14:textId="7C6ADD7D" w:rsidR="00E0586F" w:rsidRPr="00373C39" w:rsidRDefault="00E0586F" w:rsidP="00E0586F">
            <w:pPr>
              <w:jc w:val="both"/>
            </w:pPr>
          </w:p>
          <w:p w14:paraId="2AC00A4F" w14:textId="77777777" w:rsidR="00E0586F" w:rsidRPr="00373C39" w:rsidRDefault="00E0586F" w:rsidP="00E0586F">
            <w:pPr>
              <w:jc w:val="both"/>
            </w:pPr>
          </w:p>
          <w:p w14:paraId="5E5C361E" w14:textId="25F5C295" w:rsidR="00E0586F" w:rsidRPr="00373C39" w:rsidRDefault="000F5431" w:rsidP="00E0586F">
            <w:pPr>
              <w:pStyle w:val="Text"/>
              <w:jc w:val="both"/>
              <w:rPr>
                <w:i w:val="0"/>
                <w:sz w:val="24"/>
              </w:rPr>
            </w:pPr>
            <w:r>
              <w:rPr>
                <w:i w:val="0"/>
                <w:sz w:val="24"/>
              </w:rPr>
              <w:t>One team member will try to work on everything, and s</w:t>
            </w:r>
            <w:r w:rsidR="00EC4034" w:rsidRPr="00373C39">
              <w:rPr>
                <w:i w:val="0"/>
                <w:sz w:val="24"/>
              </w:rPr>
              <w:t>ick team member will try his best to work and to get better.</w:t>
            </w:r>
          </w:p>
          <w:p w14:paraId="64756A68" w14:textId="07800FF8" w:rsidR="00373C39" w:rsidRDefault="00373C39" w:rsidP="00E0586F">
            <w:pPr>
              <w:pStyle w:val="Text"/>
              <w:jc w:val="both"/>
              <w:rPr>
                <w:i w:val="0"/>
                <w:sz w:val="24"/>
              </w:rPr>
            </w:pPr>
          </w:p>
          <w:p w14:paraId="56F15E0E" w14:textId="04B22B70" w:rsidR="00373C39" w:rsidRDefault="00373C39" w:rsidP="00E0586F">
            <w:pPr>
              <w:pStyle w:val="Text"/>
              <w:jc w:val="both"/>
              <w:rPr>
                <w:i w:val="0"/>
                <w:sz w:val="24"/>
              </w:rPr>
            </w:pPr>
          </w:p>
          <w:p w14:paraId="42390DD4" w14:textId="21D442F4" w:rsidR="00373C39" w:rsidRDefault="00373C39" w:rsidP="00E0586F">
            <w:pPr>
              <w:pStyle w:val="Text"/>
              <w:jc w:val="both"/>
              <w:rPr>
                <w:i w:val="0"/>
                <w:sz w:val="24"/>
              </w:rPr>
            </w:pPr>
          </w:p>
          <w:p w14:paraId="6719424F" w14:textId="7D7359DB" w:rsidR="00373C39" w:rsidRDefault="00373C39" w:rsidP="00E0586F">
            <w:pPr>
              <w:pStyle w:val="Text"/>
              <w:jc w:val="both"/>
              <w:rPr>
                <w:i w:val="0"/>
                <w:sz w:val="24"/>
              </w:rPr>
            </w:pPr>
          </w:p>
          <w:p w14:paraId="09DD33DB" w14:textId="77777777" w:rsidR="00373C39" w:rsidRPr="00373C39" w:rsidRDefault="00373C39" w:rsidP="00E0586F">
            <w:pPr>
              <w:pStyle w:val="Text"/>
              <w:jc w:val="both"/>
              <w:rPr>
                <w:i w:val="0"/>
                <w:sz w:val="24"/>
              </w:rPr>
            </w:pPr>
          </w:p>
          <w:p w14:paraId="64506700" w14:textId="0382960D" w:rsidR="00E0586F" w:rsidRPr="00373C39" w:rsidRDefault="00EC4034" w:rsidP="00E0586F">
            <w:pPr>
              <w:pStyle w:val="Text"/>
              <w:jc w:val="both"/>
              <w:rPr>
                <w:i w:val="0"/>
                <w:sz w:val="24"/>
              </w:rPr>
            </w:pPr>
            <w:r w:rsidRPr="00373C39">
              <w:rPr>
                <w:i w:val="0"/>
                <w:sz w:val="24"/>
              </w:rPr>
              <w:t>Contacting client/teachers to find a workaround that problem.</w:t>
            </w:r>
          </w:p>
          <w:p w14:paraId="52C8F4C8" w14:textId="061B218B" w:rsidR="00E0586F" w:rsidRDefault="00E0586F" w:rsidP="00E0586F">
            <w:pPr>
              <w:pStyle w:val="Text"/>
              <w:jc w:val="both"/>
              <w:rPr>
                <w:i w:val="0"/>
                <w:sz w:val="24"/>
              </w:rPr>
            </w:pPr>
          </w:p>
          <w:p w14:paraId="59E281D3" w14:textId="619B5B8F" w:rsidR="00373C39" w:rsidRDefault="00373C39" w:rsidP="00E0586F">
            <w:pPr>
              <w:pStyle w:val="Text"/>
              <w:jc w:val="both"/>
              <w:rPr>
                <w:i w:val="0"/>
                <w:sz w:val="24"/>
              </w:rPr>
            </w:pPr>
          </w:p>
          <w:p w14:paraId="4EF1CE14" w14:textId="0491488A" w:rsidR="00373C39" w:rsidRDefault="00373C39" w:rsidP="00E0586F">
            <w:pPr>
              <w:pStyle w:val="Text"/>
              <w:jc w:val="both"/>
              <w:rPr>
                <w:i w:val="0"/>
                <w:sz w:val="24"/>
              </w:rPr>
            </w:pPr>
          </w:p>
          <w:p w14:paraId="54989AB1" w14:textId="77777777" w:rsidR="00373C39" w:rsidRPr="00373C39" w:rsidRDefault="00373C39" w:rsidP="00E0586F">
            <w:pPr>
              <w:pStyle w:val="Text"/>
              <w:jc w:val="both"/>
              <w:rPr>
                <w:i w:val="0"/>
                <w:sz w:val="24"/>
              </w:rPr>
            </w:pPr>
          </w:p>
          <w:p w14:paraId="0ECF3B03" w14:textId="77777777" w:rsidR="00E0586F" w:rsidRPr="00373C39" w:rsidRDefault="00EC4034" w:rsidP="00E0586F">
            <w:pPr>
              <w:pStyle w:val="Text"/>
              <w:jc w:val="both"/>
              <w:rPr>
                <w:i w:val="0"/>
                <w:sz w:val="24"/>
              </w:rPr>
            </w:pPr>
            <w:r w:rsidRPr="00373C39">
              <w:rPr>
                <w:i w:val="0"/>
                <w:sz w:val="24"/>
              </w:rPr>
              <w:t>Notifying a mentor and a team member and contacting an internet provider for them to solve a problem.</w:t>
            </w:r>
          </w:p>
          <w:p w14:paraId="4779E1BD" w14:textId="77777777" w:rsidR="003800E0" w:rsidRPr="00373C39" w:rsidRDefault="003800E0" w:rsidP="00E0586F">
            <w:pPr>
              <w:pStyle w:val="Text"/>
              <w:jc w:val="both"/>
              <w:rPr>
                <w:i w:val="0"/>
                <w:sz w:val="24"/>
              </w:rPr>
            </w:pPr>
          </w:p>
          <w:p w14:paraId="771D1A70" w14:textId="767CE5E9" w:rsidR="003800E0" w:rsidRPr="00373C39" w:rsidRDefault="003800E0" w:rsidP="00E0586F">
            <w:pPr>
              <w:pStyle w:val="Text"/>
              <w:jc w:val="both"/>
              <w:rPr>
                <w:i w:val="0"/>
                <w:sz w:val="24"/>
              </w:rPr>
            </w:pPr>
            <w:r w:rsidRPr="00373C39">
              <w:rPr>
                <w:i w:val="0"/>
                <w:sz w:val="24"/>
              </w:rPr>
              <w:t>Team members should do minimal physical exercises, consume healthy food and follow the sleeping schedule. Together these elements will tremendously benefit mental health of the group members and bring a positive mindset.</w:t>
            </w:r>
          </w:p>
        </w:tc>
        <w:tc>
          <w:tcPr>
            <w:tcW w:w="236" w:type="dxa"/>
            <w:shd w:val="clear" w:color="auto" w:fill="ECFBFB" w:themeFill="accent4"/>
          </w:tcPr>
          <w:p w14:paraId="328C442F" w14:textId="77777777" w:rsidR="00E0586F" w:rsidRPr="003A798E" w:rsidRDefault="00E0586F" w:rsidP="00E0586F">
            <w:pPr>
              <w:jc w:val="both"/>
            </w:pPr>
          </w:p>
        </w:tc>
      </w:tr>
      <w:tr w:rsidR="00E0586F" w:rsidRPr="003A798E" w14:paraId="1249E0BB" w14:textId="77777777" w:rsidTr="00415C7E">
        <w:tblPrEx>
          <w:shd w:val="clear" w:color="auto" w:fill="ECFBFB" w:themeFill="accent4"/>
          <w:tblCellMar>
            <w:left w:w="108" w:type="dxa"/>
            <w:right w:w="108" w:type="dxa"/>
          </w:tblCellMar>
        </w:tblPrEx>
        <w:trPr>
          <w:trHeight w:val="180"/>
        </w:trPr>
        <w:tc>
          <w:tcPr>
            <w:tcW w:w="269" w:type="dxa"/>
            <w:shd w:val="clear" w:color="auto" w:fill="ECFBFB" w:themeFill="accent4"/>
          </w:tcPr>
          <w:p w14:paraId="5BA34833" w14:textId="77777777" w:rsidR="00E0586F" w:rsidRPr="003A798E" w:rsidRDefault="00E0586F" w:rsidP="00E0586F">
            <w:pPr>
              <w:jc w:val="both"/>
            </w:pPr>
          </w:p>
        </w:tc>
        <w:tc>
          <w:tcPr>
            <w:tcW w:w="10621" w:type="dxa"/>
            <w:gridSpan w:val="7"/>
            <w:shd w:val="clear" w:color="auto" w:fill="ECFBFB" w:themeFill="accent4"/>
            <w:vAlign w:val="center"/>
          </w:tcPr>
          <w:p w14:paraId="278F29DA" w14:textId="78589268" w:rsidR="006E2004" w:rsidRPr="006E2004" w:rsidRDefault="006E2004" w:rsidP="006E2004"/>
        </w:tc>
        <w:tc>
          <w:tcPr>
            <w:tcW w:w="236" w:type="dxa"/>
            <w:shd w:val="clear" w:color="auto" w:fill="ECFBFB" w:themeFill="accent4"/>
          </w:tcPr>
          <w:p w14:paraId="3A455E92" w14:textId="77777777" w:rsidR="00E0586F" w:rsidRPr="003A798E" w:rsidRDefault="00E0586F" w:rsidP="00E0586F">
            <w:pPr>
              <w:jc w:val="both"/>
            </w:pPr>
          </w:p>
        </w:tc>
      </w:tr>
    </w:tbl>
    <w:p w14:paraId="373F29AB" w14:textId="08DB5979" w:rsidR="00CC0F1D" w:rsidRDefault="00CC0F1D" w:rsidP="00455CC0">
      <w:pPr>
        <w:jc w:val="both"/>
      </w:pPr>
    </w:p>
    <w:p w14:paraId="028F196D" w14:textId="4973C861" w:rsidR="00CC0F1D" w:rsidRDefault="00CC0F1D"/>
    <w:tbl>
      <w:tblPr>
        <w:tblW w:w="10773" w:type="dxa"/>
        <w:shd w:val="clear" w:color="auto" w:fill="00C1C7" w:themeFill="accent2"/>
        <w:tblLayout w:type="fixed"/>
        <w:tblLook w:val="0600" w:firstRow="0" w:lastRow="0" w:firstColumn="0" w:lastColumn="0" w:noHBand="1" w:noVBand="1"/>
      </w:tblPr>
      <w:tblGrid>
        <w:gridCol w:w="270"/>
        <w:gridCol w:w="10080"/>
        <w:gridCol w:w="423"/>
      </w:tblGrid>
      <w:tr w:rsidR="0031055C" w:rsidRPr="003A798E" w14:paraId="7607DB7D" w14:textId="77777777" w:rsidTr="00B47F18">
        <w:trPr>
          <w:trHeight w:val="900"/>
        </w:trPr>
        <w:tc>
          <w:tcPr>
            <w:tcW w:w="270" w:type="dxa"/>
            <w:vMerge w:val="restart"/>
            <w:shd w:val="clear" w:color="auto" w:fill="00C1C7" w:themeFill="accent2"/>
          </w:tcPr>
          <w:p w14:paraId="4C4A0F55" w14:textId="1D75D24A" w:rsidR="00A24793" w:rsidRPr="003A798E" w:rsidRDefault="00891B4E" w:rsidP="00455CC0">
            <w:pPr>
              <w:jc w:val="both"/>
            </w:pPr>
            <w:r w:rsidRPr="003A798E">
              <w:rPr>
                <w:noProof/>
                <w:lang w:eastAsia="en-AU"/>
              </w:rPr>
              <mc:AlternateContent>
                <mc:Choice Requires="wps">
                  <w:drawing>
                    <wp:anchor distT="0" distB="0" distL="114300" distR="114300" simplePos="0" relativeHeight="251573760" behindDoc="1" locked="0" layoutInCell="1" allowOverlap="1" wp14:anchorId="42526BDB" wp14:editId="7E9BD4DB">
                      <wp:simplePos x="0" y="0"/>
                      <wp:positionH relativeFrom="page">
                        <wp:posOffset>-466725</wp:posOffset>
                      </wp:positionH>
                      <wp:positionV relativeFrom="paragraph">
                        <wp:posOffset>-450850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9D3E58C" id="Shape" o:spid="_x0000_s1026" style="position:absolute;margin-left:-36.75pt;margin-top:-35.5pt;width:611.9pt;height:711.8pt;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p>
          <w:p w14:paraId="0D2E66C2" w14:textId="187E5B12" w:rsidR="0031055C" w:rsidRPr="003A798E" w:rsidRDefault="0031055C" w:rsidP="00455CC0">
            <w:pPr>
              <w:pStyle w:val="GraphicAnchor"/>
              <w:jc w:val="both"/>
            </w:pPr>
          </w:p>
        </w:tc>
        <w:tc>
          <w:tcPr>
            <w:tcW w:w="10080" w:type="dxa"/>
            <w:tcBorders>
              <w:bottom w:val="single" w:sz="36" w:space="0" w:color="123869" w:themeColor="accent1"/>
            </w:tcBorders>
            <w:shd w:val="clear" w:color="auto" w:fill="00C1C7" w:themeFill="accent2"/>
          </w:tcPr>
          <w:p w14:paraId="4828C797" w14:textId="3407898F" w:rsidR="0031055C" w:rsidRPr="003A798E" w:rsidRDefault="0031055C" w:rsidP="00CC4608">
            <w:pPr>
              <w:pStyle w:val="Heading1"/>
            </w:pPr>
          </w:p>
        </w:tc>
        <w:tc>
          <w:tcPr>
            <w:tcW w:w="423" w:type="dxa"/>
            <w:vMerge w:val="restart"/>
            <w:shd w:val="clear" w:color="auto" w:fill="00C1C7" w:themeFill="accent2"/>
          </w:tcPr>
          <w:p w14:paraId="5F7DBEA6" w14:textId="16A71771" w:rsidR="0031055C" w:rsidRPr="003A798E" w:rsidRDefault="0031055C" w:rsidP="00455CC0">
            <w:pPr>
              <w:jc w:val="both"/>
            </w:pPr>
          </w:p>
        </w:tc>
      </w:tr>
      <w:tr w:rsidR="0031055C" w:rsidRPr="003A798E" w14:paraId="0BB08B7C" w14:textId="77777777" w:rsidTr="004F320B">
        <w:trPr>
          <w:trHeight w:val="8712"/>
        </w:trPr>
        <w:tc>
          <w:tcPr>
            <w:tcW w:w="270" w:type="dxa"/>
            <w:vMerge/>
            <w:shd w:val="clear" w:color="auto" w:fill="00C1C7" w:themeFill="accent2"/>
          </w:tcPr>
          <w:p w14:paraId="267C4DE9" w14:textId="77777777" w:rsidR="0031055C" w:rsidRPr="003A798E" w:rsidRDefault="0031055C" w:rsidP="00455CC0">
            <w:pPr>
              <w:jc w:val="both"/>
            </w:pPr>
          </w:p>
        </w:tc>
        <w:tc>
          <w:tcPr>
            <w:tcW w:w="10080" w:type="dxa"/>
            <w:tcBorders>
              <w:top w:val="single" w:sz="36" w:space="0" w:color="123869" w:themeColor="accent1"/>
              <w:bottom w:val="single" w:sz="36" w:space="0" w:color="123869" w:themeColor="accent1"/>
            </w:tcBorders>
            <w:shd w:val="clear" w:color="auto" w:fill="FFFFFF" w:themeFill="background1"/>
            <w:vAlign w:val="center"/>
          </w:tcPr>
          <w:p w14:paraId="09C5B518" w14:textId="3D401488" w:rsidR="00CC4608" w:rsidRPr="00AC4E34" w:rsidRDefault="00CC4608" w:rsidP="00AC4E34">
            <w:pPr>
              <w:pStyle w:val="Heading3"/>
              <w:rPr>
                <w:sz w:val="72"/>
                <w:szCs w:val="48"/>
              </w:rPr>
            </w:pPr>
            <w:bookmarkStart w:id="24" w:name="_Toc36912105"/>
            <w:r w:rsidRPr="00E33F6B">
              <w:rPr>
                <w:sz w:val="72"/>
                <w:szCs w:val="48"/>
              </w:rPr>
              <w:t>PERT</w:t>
            </w:r>
            <w:bookmarkEnd w:id="24"/>
            <w:r w:rsidR="00AC4E34">
              <w:rPr>
                <w:noProof/>
              </w:rPr>
              <w:drawing>
                <wp:inline distT="0" distB="0" distL="0" distR="0" wp14:anchorId="5E607D12" wp14:editId="231315F4">
                  <wp:extent cx="6263640" cy="45916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3640" cy="4591685"/>
                          </a:xfrm>
                          <a:prstGeom prst="rect">
                            <a:avLst/>
                          </a:prstGeom>
                          <a:noFill/>
                          <a:ln>
                            <a:noFill/>
                          </a:ln>
                        </pic:spPr>
                      </pic:pic>
                    </a:graphicData>
                  </a:graphic>
                </wp:inline>
              </w:drawing>
            </w:r>
          </w:p>
        </w:tc>
        <w:tc>
          <w:tcPr>
            <w:tcW w:w="423" w:type="dxa"/>
            <w:vMerge/>
            <w:shd w:val="clear" w:color="auto" w:fill="00C1C7" w:themeFill="accent2"/>
          </w:tcPr>
          <w:p w14:paraId="00C11E35" w14:textId="77777777" w:rsidR="0031055C" w:rsidRPr="003A798E" w:rsidRDefault="0031055C" w:rsidP="00455CC0">
            <w:pPr>
              <w:jc w:val="both"/>
            </w:pPr>
          </w:p>
        </w:tc>
      </w:tr>
      <w:tr w:rsidR="0031055C" w:rsidRPr="003A798E" w14:paraId="51A7B63C" w14:textId="77777777" w:rsidTr="004F320B">
        <w:trPr>
          <w:trHeight w:val="711"/>
        </w:trPr>
        <w:tc>
          <w:tcPr>
            <w:tcW w:w="270" w:type="dxa"/>
            <w:vMerge/>
            <w:shd w:val="clear" w:color="auto" w:fill="00C1C7" w:themeFill="accent2"/>
          </w:tcPr>
          <w:p w14:paraId="0EE3B851" w14:textId="77777777" w:rsidR="0031055C" w:rsidRPr="003A798E" w:rsidRDefault="0031055C" w:rsidP="00455CC0">
            <w:pPr>
              <w:jc w:val="both"/>
            </w:pPr>
          </w:p>
        </w:tc>
        <w:tc>
          <w:tcPr>
            <w:tcW w:w="10080" w:type="dxa"/>
            <w:tcBorders>
              <w:top w:val="single" w:sz="36" w:space="0" w:color="123869" w:themeColor="accent1"/>
            </w:tcBorders>
            <w:shd w:val="clear" w:color="auto" w:fill="00C1C7" w:themeFill="accent2"/>
          </w:tcPr>
          <w:p w14:paraId="5122B71B" w14:textId="3834D8ED" w:rsidR="0031055C" w:rsidRPr="003A798E" w:rsidRDefault="0031055C" w:rsidP="00455CC0">
            <w:pPr>
              <w:jc w:val="both"/>
            </w:pPr>
          </w:p>
        </w:tc>
        <w:tc>
          <w:tcPr>
            <w:tcW w:w="423" w:type="dxa"/>
            <w:vMerge/>
            <w:shd w:val="clear" w:color="auto" w:fill="00C1C7" w:themeFill="accent2"/>
          </w:tcPr>
          <w:p w14:paraId="3BD7676E" w14:textId="77777777" w:rsidR="0031055C" w:rsidRPr="003A798E" w:rsidRDefault="0031055C" w:rsidP="00455CC0">
            <w:pPr>
              <w:jc w:val="both"/>
            </w:pPr>
          </w:p>
        </w:tc>
      </w:tr>
    </w:tbl>
    <w:p w14:paraId="67F93DCD" w14:textId="5FC4D636" w:rsidR="001431C7" w:rsidRDefault="001431C7" w:rsidP="00455CC0">
      <w:pPr>
        <w:jc w:val="both"/>
      </w:pPr>
    </w:p>
    <w:tbl>
      <w:tblPr>
        <w:tblStyle w:val="TableGrid"/>
        <w:tblpPr w:leftFromText="180" w:rightFromText="180" w:vertAnchor="text" w:horzAnchor="margin" w:tblpXSpec="right" w:tblpY="118"/>
        <w:tblW w:w="7375" w:type="dxa"/>
        <w:tblLook w:val="04A0" w:firstRow="1" w:lastRow="0" w:firstColumn="1" w:lastColumn="0" w:noHBand="0" w:noVBand="1"/>
      </w:tblPr>
      <w:tblGrid>
        <w:gridCol w:w="4301"/>
        <w:gridCol w:w="3074"/>
      </w:tblGrid>
      <w:tr w:rsidR="001431C7" w14:paraId="47BC5E93" w14:textId="77777777" w:rsidTr="001431C7">
        <w:tc>
          <w:tcPr>
            <w:tcW w:w="4301" w:type="dxa"/>
          </w:tcPr>
          <w:p w14:paraId="5910EADB" w14:textId="77777777" w:rsidR="001431C7" w:rsidRPr="001431C7" w:rsidRDefault="001431C7" w:rsidP="001431C7">
            <w:pPr>
              <w:pStyle w:val="Text"/>
              <w:rPr>
                <w:sz w:val="40"/>
                <w:szCs w:val="40"/>
              </w:rPr>
            </w:pPr>
            <w:r>
              <w:rPr>
                <w:sz w:val="40"/>
                <w:szCs w:val="40"/>
              </w:rPr>
              <w:t>Name:</w:t>
            </w:r>
          </w:p>
        </w:tc>
        <w:tc>
          <w:tcPr>
            <w:tcW w:w="3074" w:type="dxa"/>
          </w:tcPr>
          <w:p w14:paraId="790ECC31" w14:textId="77777777" w:rsidR="001431C7" w:rsidRPr="001431C7" w:rsidRDefault="001431C7" w:rsidP="001431C7">
            <w:pPr>
              <w:pStyle w:val="Text"/>
              <w:rPr>
                <w:sz w:val="40"/>
                <w:szCs w:val="36"/>
              </w:rPr>
            </w:pPr>
            <w:r>
              <w:rPr>
                <w:sz w:val="40"/>
                <w:szCs w:val="36"/>
              </w:rPr>
              <w:t>Signature:</w:t>
            </w:r>
          </w:p>
        </w:tc>
      </w:tr>
      <w:tr w:rsidR="001431C7" w14:paraId="5F541784" w14:textId="77777777" w:rsidTr="001431C7">
        <w:tc>
          <w:tcPr>
            <w:tcW w:w="4301" w:type="dxa"/>
          </w:tcPr>
          <w:p w14:paraId="20850119" w14:textId="77777777" w:rsidR="001431C7" w:rsidRPr="001431C7" w:rsidRDefault="001431C7" w:rsidP="001431C7">
            <w:pPr>
              <w:pStyle w:val="Text"/>
              <w:rPr>
                <w:sz w:val="40"/>
                <w:szCs w:val="40"/>
              </w:rPr>
            </w:pPr>
            <w:r w:rsidRPr="001431C7">
              <w:rPr>
                <w:sz w:val="40"/>
                <w:szCs w:val="40"/>
              </w:rPr>
              <w:t xml:space="preserve">Robert Ašvicas </w:t>
            </w:r>
          </w:p>
        </w:tc>
        <w:tc>
          <w:tcPr>
            <w:tcW w:w="3074" w:type="dxa"/>
          </w:tcPr>
          <w:p w14:paraId="2987F1CD" w14:textId="77777777" w:rsidR="001431C7" w:rsidRDefault="001431C7" w:rsidP="001431C7">
            <w:pPr>
              <w:pStyle w:val="Text"/>
            </w:pPr>
          </w:p>
        </w:tc>
      </w:tr>
      <w:tr w:rsidR="001431C7" w14:paraId="2337C314" w14:textId="77777777" w:rsidTr="001431C7">
        <w:tc>
          <w:tcPr>
            <w:tcW w:w="4301" w:type="dxa"/>
          </w:tcPr>
          <w:p w14:paraId="38171F2F" w14:textId="41AF5421" w:rsidR="001431C7" w:rsidRPr="001431C7" w:rsidRDefault="00A95FEC" w:rsidP="001431C7">
            <w:pPr>
              <w:pStyle w:val="Text"/>
              <w:rPr>
                <w:sz w:val="40"/>
                <w:szCs w:val="40"/>
              </w:rPr>
            </w:pPr>
            <w:r>
              <w:rPr>
                <w:sz w:val="40"/>
                <w:szCs w:val="40"/>
              </w:rPr>
              <w:t>Dmitry Lvov</w:t>
            </w:r>
          </w:p>
        </w:tc>
        <w:tc>
          <w:tcPr>
            <w:tcW w:w="3074" w:type="dxa"/>
          </w:tcPr>
          <w:p w14:paraId="6A142E0E" w14:textId="77777777" w:rsidR="001431C7" w:rsidRDefault="001431C7" w:rsidP="001431C7">
            <w:pPr>
              <w:pStyle w:val="Text"/>
            </w:pPr>
          </w:p>
        </w:tc>
      </w:tr>
      <w:tr w:rsidR="001431C7" w14:paraId="3FEE0D4C" w14:textId="77777777" w:rsidTr="001431C7">
        <w:trPr>
          <w:trHeight w:val="435"/>
        </w:trPr>
        <w:tc>
          <w:tcPr>
            <w:tcW w:w="4301" w:type="dxa"/>
            <w:tcBorders>
              <w:top w:val="single" w:sz="24" w:space="0" w:color="auto"/>
            </w:tcBorders>
          </w:tcPr>
          <w:p w14:paraId="1B222EF8" w14:textId="77777777" w:rsidR="001431C7" w:rsidRPr="001431C7" w:rsidRDefault="001431C7" w:rsidP="001431C7">
            <w:pPr>
              <w:pStyle w:val="Text"/>
              <w:rPr>
                <w:sz w:val="40"/>
                <w:szCs w:val="40"/>
              </w:rPr>
            </w:pPr>
            <w:proofErr w:type="spellStart"/>
            <w:r w:rsidRPr="001431C7">
              <w:rPr>
                <w:sz w:val="40"/>
                <w:szCs w:val="40"/>
              </w:rPr>
              <w:lastRenderedPageBreak/>
              <w:t>Mikaeil</w:t>
            </w:r>
            <w:proofErr w:type="spellEnd"/>
            <w:r w:rsidRPr="001431C7">
              <w:rPr>
                <w:sz w:val="40"/>
                <w:szCs w:val="40"/>
              </w:rPr>
              <w:t xml:space="preserve"> Shaghelani</w:t>
            </w:r>
          </w:p>
        </w:tc>
        <w:tc>
          <w:tcPr>
            <w:tcW w:w="3074" w:type="dxa"/>
            <w:tcBorders>
              <w:top w:val="single" w:sz="24" w:space="0" w:color="auto"/>
            </w:tcBorders>
          </w:tcPr>
          <w:p w14:paraId="09709AC4" w14:textId="77777777" w:rsidR="001431C7" w:rsidRDefault="001431C7" w:rsidP="001431C7">
            <w:pPr>
              <w:pStyle w:val="Text"/>
            </w:pPr>
          </w:p>
        </w:tc>
      </w:tr>
    </w:tbl>
    <w:p w14:paraId="0AA42955" w14:textId="71E1A096" w:rsidR="001431C7" w:rsidRPr="003A798E" w:rsidRDefault="001431C7" w:rsidP="001431C7">
      <w:pPr>
        <w:pStyle w:val="Text"/>
      </w:pPr>
    </w:p>
    <w:p w14:paraId="42B88643" w14:textId="20A59079" w:rsidR="001431C7" w:rsidRPr="003A798E" w:rsidRDefault="001431C7" w:rsidP="001431C7">
      <w:pPr>
        <w:pStyle w:val="Text"/>
      </w:pPr>
    </w:p>
    <w:sectPr w:rsidR="001431C7" w:rsidRPr="003A798E" w:rsidSect="00940746">
      <w:footerReference w:type="even" r:id="rId12"/>
      <w:footerReference w:type="default" r:id="rId13"/>
      <w:pgSz w:w="12240" w:h="15840" w:code="1"/>
      <w:pgMar w:top="720" w:right="720" w:bottom="1080" w:left="72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ACE96" w14:textId="77777777" w:rsidR="00A53604" w:rsidRDefault="00A53604" w:rsidP="001205A1">
      <w:r>
        <w:separator/>
      </w:r>
    </w:p>
  </w:endnote>
  <w:endnote w:type="continuationSeparator" w:id="0">
    <w:p w14:paraId="6DB66D0E" w14:textId="77777777" w:rsidR="00A53604" w:rsidRDefault="00A5360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1DA5591C" w14:textId="77777777" w:rsidR="00E47814" w:rsidRDefault="00E47814" w:rsidP="00E478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584296" w14:textId="77777777" w:rsidR="00E47814" w:rsidRDefault="00E47814"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6A68FF9E" w14:textId="77777777" w:rsidR="00E47814" w:rsidRDefault="00E47814" w:rsidP="00E478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E47814" w14:paraId="0647DCC5" w14:textId="77777777" w:rsidTr="005F4F46">
      <w:tc>
        <w:tcPr>
          <w:tcW w:w="5395" w:type="dxa"/>
        </w:tcPr>
        <w:p w14:paraId="59234656" w14:textId="7119B5E3" w:rsidR="00E47814" w:rsidRPr="00940746" w:rsidRDefault="00AF21B3" w:rsidP="00C66528">
          <w:pPr>
            <w:pStyle w:val="Footer"/>
            <w:rPr>
              <w:color w:val="7F7F7F" w:themeColor="text1" w:themeTint="80"/>
            </w:rPr>
          </w:pPr>
          <w:r>
            <w:rPr>
              <w:color w:val="7F7F7F" w:themeColor="text1" w:themeTint="80"/>
            </w:rPr>
            <w:t>Case Study</w:t>
          </w:r>
        </w:p>
      </w:tc>
      <w:tc>
        <w:tcPr>
          <w:tcW w:w="5395" w:type="dxa"/>
        </w:tcPr>
        <w:p w14:paraId="394E2756" w14:textId="77777777" w:rsidR="00E47814" w:rsidRPr="001205A1" w:rsidRDefault="00E47814" w:rsidP="001205A1">
          <w:pPr>
            <w:pStyle w:val="Footer"/>
          </w:pPr>
          <w:r w:rsidRPr="001205A1">
            <w:t xml:space="preserve">   </w:t>
          </w:r>
        </w:p>
      </w:tc>
    </w:tr>
  </w:tbl>
  <w:p w14:paraId="69C3E6DB" w14:textId="69628FF4" w:rsidR="00AF21B3" w:rsidRPr="00727E4E" w:rsidRDefault="00E47814">
    <w:pPr>
      <w:pStyle w:val="Footer"/>
      <w:rPr>
        <w:color w:val="D9D9D9" w:themeColor="background1" w:themeShade="D9"/>
      </w:rPr>
    </w:pPr>
    <w:r w:rsidRPr="00727E4E">
      <w:rPr>
        <w:color w:val="D9D9D9" w:themeColor="background1" w:themeShade="D9"/>
      </w:rPr>
      <w:t xml:space="preserve">Version </w:t>
    </w:r>
    <w:r w:rsidR="00AF21B3">
      <w:rPr>
        <w:color w:val="D9D9D9" w:themeColor="background1" w:themeShade="D9"/>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FBC21" w14:textId="77777777" w:rsidR="00A53604" w:rsidRDefault="00A53604" w:rsidP="001205A1">
      <w:r>
        <w:separator/>
      </w:r>
    </w:p>
  </w:footnote>
  <w:footnote w:type="continuationSeparator" w:id="0">
    <w:p w14:paraId="0DEB6916" w14:textId="77777777" w:rsidR="00A53604" w:rsidRDefault="00A5360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AFC"/>
    <w:multiLevelType w:val="hybridMultilevel"/>
    <w:tmpl w:val="051A2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019D"/>
    <w:multiLevelType w:val="hybridMultilevel"/>
    <w:tmpl w:val="FFFFFFFF"/>
    <w:lvl w:ilvl="0" w:tplc="2B886B96">
      <w:start w:val="1"/>
      <w:numFmt w:val="decimal"/>
      <w:lvlText w:val="%1."/>
      <w:lvlJc w:val="left"/>
      <w:pPr>
        <w:ind w:left="720" w:hanging="360"/>
      </w:pPr>
    </w:lvl>
    <w:lvl w:ilvl="1" w:tplc="FC247804">
      <w:start w:val="1"/>
      <w:numFmt w:val="upperRoman"/>
      <w:lvlText w:val="%2."/>
      <w:lvlJc w:val="right"/>
      <w:pPr>
        <w:ind w:left="1440" w:hanging="360"/>
      </w:pPr>
    </w:lvl>
    <w:lvl w:ilvl="2" w:tplc="B47A5FCE">
      <w:start w:val="1"/>
      <w:numFmt w:val="lowerRoman"/>
      <w:lvlText w:val="%3."/>
      <w:lvlJc w:val="right"/>
      <w:pPr>
        <w:ind w:left="2160" w:hanging="180"/>
      </w:pPr>
    </w:lvl>
    <w:lvl w:ilvl="3" w:tplc="EF924B62">
      <w:start w:val="1"/>
      <w:numFmt w:val="decimal"/>
      <w:lvlText w:val="%4."/>
      <w:lvlJc w:val="left"/>
      <w:pPr>
        <w:ind w:left="2880" w:hanging="360"/>
      </w:pPr>
    </w:lvl>
    <w:lvl w:ilvl="4" w:tplc="7FAC6A98">
      <w:start w:val="1"/>
      <w:numFmt w:val="lowerLetter"/>
      <w:lvlText w:val="%5."/>
      <w:lvlJc w:val="left"/>
      <w:pPr>
        <w:ind w:left="3600" w:hanging="360"/>
      </w:pPr>
    </w:lvl>
    <w:lvl w:ilvl="5" w:tplc="A0C411B4">
      <w:start w:val="1"/>
      <w:numFmt w:val="lowerRoman"/>
      <w:lvlText w:val="%6."/>
      <w:lvlJc w:val="right"/>
      <w:pPr>
        <w:ind w:left="4320" w:hanging="180"/>
      </w:pPr>
    </w:lvl>
    <w:lvl w:ilvl="6" w:tplc="7360B664">
      <w:start w:val="1"/>
      <w:numFmt w:val="decimal"/>
      <w:lvlText w:val="%7."/>
      <w:lvlJc w:val="left"/>
      <w:pPr>
        <w:ind w:left="5040" w:hanging="360"/>
      </w:pPr>
    </w:lvl>
    <w:lvl w:ilvl="7" w:tplc="88524780">
      <w:start w:val="1"/>
      <w:numFmt w:val="lowerLetter"/>
      <w:lvlText w:val="%8."/>
      <w:lvlJc w:val="left"/>
      <w:pPr>
        <w:ind w:left="5760" w:hanging="360"/>
      </w:pPr>
    </w:lvl>
    <w:lvl w:ilvl="8" w:tplc="77D48CFC">
      <w:start w:val="1"/>
      <w:numFmt w:val="lowerRoman"/>
      <w:lvlText w:val="%9."/>
      <w:lvlJc w:val="right"/>
      <w:pPr>
        <w:ind w:left="6480" w:hanging="180"/>
      </w:pPr>
    </w:lvl>
  </w:abstractNum>
  <w:abstractNum w:abstractNumId="2" w15:restartNumberingAfterBreak="0">
    <w:nsid w:val="0B2131DA"/>
    <w:multiLevelType w:val="hybridMultilevel"/>
    <w:tmpl w:val="5DACEA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F573F"/>
    <w:multiLevelType w:val="hybridMultilevel"/>
    <w:tmpl w:val="C99870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A51101"/>
    <w:multiLevelType w:val="hybridMultilevel"/>
    <w:tmpl w:val="F346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D10AC"/>
    <w:multiLevelType w:val="hybridMultilevel"/>
    <w:tmpl w:val="4636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950"/>
    <w:multiLevelType w:val="hybridMultilevel"/>
    <w:tmpl w:val="BE5EA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BA9"/>
    <w:multiLevelType w:val="hybridMultilevel"/>
    <w:tmpl w:val="8A544E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A95F64"/>
    <w:multiLevelType w:val="hybridMultilevel"/>
    <w:tmpl w:val="7A64B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2737D9"/>
    <w:multiLevelType w:val="hybridMultilevel"/>
    <w:tmpl w:val="5A968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42A34"/>
    <w:multiLevelType w:val="hybridMultilevel"/>
    <w:tmpl w:val="6D76BA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A035D2"/>
    <w:multiLevelType w:val="hybridMultilevel"/>
    <w:tmpl w:val="12A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336B0"/>
    <w:multiLevelType w:val="hybridMultilevel"/>
    <w:tmpl w:val="62CE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15C5D"/>
    <w:multiLevelType w:val="hybridMultilevel"/>
    <w:tmpl w:val="1B7A7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2134A"/>
    <w:multiLevelType w:val="hybridMultilevel"/>
    <w:tmpl w:val="815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90B22"/>
    <w:multiLevelType w:val="hybridMultilevel"/>
    <w:tmpl w:val="8918E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052BB"/>
    <w:multiLevelType w:val="hybridMultilevel"/>
    <w:tmpl w:val="0F488D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843EB3"/>
    <w:multiLevelType w:val="hybridMultilevel"/>
    <w:tmpl w:val="47CE26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5354"/>
    <w:multiLevelType w:val="hybridMultilevel"/>
    <w:tmpl w:val="CEAAF73C"/>
    <w:lvl w:ilvl="0" w:tplc="04090013">
      <w:start w:val="1"/>
      <w:numFmt w:val="upp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71AFE"/>
    <w:multiLevelType w:val="hybridMultilevel"/>
    <w:tmpl w:val="D652B178"/>
    <w:lvl w:ilvl="0" w:tplc="E86C23EE">
      <w:numFmt w:val="bullet"/>
      <w:lvlText w:val=""/>
      <w:lvlJc w:val="left"/>
      <w:pPr>
        <w:ind w:left="643" w:hanging="360"/>
      </w:pPr>
      <w:rPr>
        <w:rFonts w:ascii="Symbol" w:eastAsiaTheme="minorHAnsi" w:hAnsi="Symbol" w:cs="Arial" w:hint="default"/>
      </w:rPr>
    </w:lvl>
    <w:lvl w:ilvl="1" w:tplc="04090001">
      <w:start w:val="1"/>
      <w:numFmt w:val="bullet"/>
      <w:lvlText w:val=""/>
      <w:lvlJc w:val="left"/>
      <w:pPr>
        <w:ind w:left="1363" w:hanging="360"/>
      </w:pPr>
      <w:rPr>
        <w:rFonts w:ascii="Symbol" w:hAnsi="Symbol" w:hint="default"/>
      </w:rPr>
    </w:lvl>
    <w:lvl w:ilvl="2" w:tplc="04190005">
      <w:start w:val="1"/>
      <w:numFmt w:val="bullet"/>
      <w:lvlText w:val=""/>
      <w:lvlJc w:val="left"/>
      <w:pPr>
        <w:ind w:left="2083" w:hanging="360"/>
      </w:pPr>
      <w:rPr>
        <w:rFonts w:ascii="Wingdings" w:hAnsi="Wingdings" w:cs="Wingdings" w:hint="default"/>
      </w:rPr>
    </w:lvl>
    <w:lvl w:ilvl="3" w:tplc="04190001">
      <w:start w:val="1"/>
      <w:numFmt w:val="bullet"/>
      <w:lvlText w:val=""/>
      <w:lvlJc w:val="left"/>
      <w:pPr>
        <w:ind w:left="2803" w:hanging="360"/>
      </w:pPr>
      <w:rPr>
        <w:rFonts w:ascii="Symbol" w:hAnsi="Symbol" w:cs="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cs="Wingdings" w:hint="default"/>
      </w:rPr>
    </w:lvl>
    <w:lvl w:ilvl="6" w:tplc="04190001" w:tentative="1">
      <w:start w:val="1"/>
      <w:numFmt w:val="bullet"/>
      <w:lvlText w:val=""/>
      <w:lvlJc w:val="left"/>
      <w:pPr>
        <w:ind w:left="4963" w:hanging="360"/>
      </w:pPr>
      <w:rPr>
        <w:rFonts w:ascii="Symbol" w:hAnsi="Symbol" w:cs="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cs="Wingdings" w:hint="default"/>
      </w:rPr>
    </w:lvl>
  </w:abstractNum>
  <w:abstractNum w:abstractNumId="20" w15:restartNumberingAfterBreak="0">
    <w:nsid w:val="72003F18"/>
    <w:multiLevelType w:val="hybridMultilevel"/>
    <w:tmpl w:val="EF8A27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C47079BC">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B3227"/>
    <w:multiLevelType w:val="hybridMultilevel"/>
    <w:tmpl w:val="6588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620BE"/>
    <w:multiLevelType w:val="hybridMultilevel"/>
    <w:tmpl w:val="B95EEB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8"/>
  </w:num>
  <w:num w:numId="4">
    <w:abstractNumId w:val="12"/>
  </w:num>
  <w:num w:numId="5">
    <w:abstractNumId w:val="11"/>
  </w:num>
  <w:num w:numId="6">
    <w:abstractNumId w:val="14"/>
  </w:num>
  <w:num w:numId="7">
    <w:abstractNumId w:val="16"/>
  </w:num>
  <w:num w:numId="8">
    <w:abstractNumId w:val="7"/>
  </w:num>
  <w:num w:numId="9">
    <w:abstractNumId w:val="9"/>
  </w:num>
  <w:num w:numId="10">
    <w:abstractNumId w:val="3"/>
  </w:num>
  <w:num w:numId="11">
    <w:abstractNumId w:val="10"/>
  </w:num>
  <w:num w:numId="12">
    <w:abstractNumId w:val="2"/>
  </w:num>
  <w:num w:numId="13">
    <w:abstractNumId w:val="22"/>
  </w:num>
  <w:num w:numId="14">
    <w:abstractNumId w:val="13"/>
  </w:num>
  <w:num w:numId="15">
    <w:abstractNumId w:val="0"/>
  </w:num>
  <w:num w:numId="16">
    <w:abstractNumId w:val="8"/>
  </w:num>
  <w:num w:numId="17">
    <w:abstractNumId w:val="5"/>
  </w:num>
  <w:num w:numId="18">
    <w:abstractNumId w:val="4"/>
  </w:num>
  <w:num w:numId="19">
    <w:abstractNumId w:val="15"/>
  </w:num>
  <w:num w:numId="20">
    <w:abstractNumId w:val="6"/>
  </w:num>
  <w:num w:numId="21">
    <w:abstractNumId w:val="19"/>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46"/>
    <w:rsid w:val="00035B16"/>
    <w:rsid w:val="00062F15"/>
    <w:rsid w:val="0008039A"/>
    <w:rsid w:val="000938DD"/>
    <w:rsid w:val="000C4ED1"/>
    <w:rsid w:val="000F5431"/>
    <w:rsid w:val="001205A1"/>
    <w:rsid w:val="00132059"/>
    <w:rsid w:val="001431C7"/>
    <w:rsid w:val="0018272E"/>
    <w:rsid w:val="001B2D9F"/>
    <w:rsid w:val="001D7CEE"/>
    <w:rsid w:val="0022071B"/>
    <w:rsid w:val="00241812"/>
    <w:rsid w:val="002445C3"/>
    <w:rsid w:val="00261780"/>
    <w:rsid w:val="00280B91"/>
    <w:rsid w:val="00285255"/>
    <w:rsid w:val="002877E8"/>
    <w:rsid w:val="002A0752"/>
    <w:rsid w:val="002B4087"/>
    <w:rsid w:val="002C5F5A"/>
    <w:rsid w:val="002E7C4E"/>
    <w:rsid w:val="00300D21"/>
    <w:rsid w:val="00303BCA"/>
    <w:rsid w:val="0031055C"/>
    <w:rsid w:val="00320875"/>
    <w:rsid w:val="003367CF"/>
    <w:rsid w:val="00371744"/>
    <w:rsid w:val="00371EE1"/>
    <w:rsid w:val="00372E96"/>
    <w:rsid w:val="00373C39"/>
    <w:rsid w:val="003800E0"/>
    <w:rsid w:val="00381A6B"/>
    <w:rsid w:val="003A798E"/>
    <w:rsid w:val="003B3CB7"/>
    <w:rsid w:val="003D1E82"/>
    <w:rsid w:val="003E0689"/>
    <w:rsid w:val="003E18CD"/>
    <w:rsid w:val="003E5D5E"/>
    <w:rsid w:val="00415C7E"/>
    <w:rsid w:val="00425A99"/>
    <w:rsid w:val="004303F1"/>
    <w:rsid w:val="004305E1"/>
    <w:rsid w:val="00434CFD"/>
    <w:rsid w:val="00455CC0"/>
    <w:rsid w:val="00473267"/>
    <w:rsid w:val="004C6485"/>
    <w:rsid w:val="004F320B"/>
    <w:rsid w:val="004F3D2C"/>
    <w:rsid w:val="005032E8"/>
    <w:rsid w:val="00522138"/>
    <w:rsid w:val="00565CDD"/>
    <w:rsid w:val="0058529D"/>
    <w:rsid w:val="005D131D"/>
    <w:rsid w:val="005D2A2E"/>
    <w:rsid w:val="005E36B9"/>
    <w:rsid w:val="005E6B25"/>
    <w:rsid w:val="005F0066"/>
    <w:rsid w:val="005F4F46"/>
    <w:rsid w:val="00605C45"/>
    <w:rsid w:val="006125FE"/>
    <w:rsid w:val="006301A3"/>
    <w:rsid w:val="0063112A"/>
    <w:rsid w:val="0063181C"/>
    <w:rsid w:val="00644496"/>
    <w:rsid w:val="00650512"/>
    <w:rsid w:val="00661094"/>
    <w:rsid w:val="00681039"/>
    <w:rsid w:val="00690880"/>
    <w:rsid w:val="00696658"/>
    <w:rsid w:val="006B16FF"/>
    <w:rsid w:val="006C60E6"/>
    <w:rsid w:val="006D13CB"/>
    <w:rsid w:val="006E2004"/>
    <w:rsid w:val="006E4DF3"/>
    <w:rsid w:val="00704E01"/>
    <w:rsid w:val="00707679"/>
    <w:rsid w:val="007113AF"/>
    <w:rsid w:val="0072227C"/>
    <w:rsid w:val="00727E4E"/>
    <w:rsid w:val="00731831"/>
    <w:rsid w:val="0073650D"/>
    <w:rsid w:val="00787654"/>
    <w:rsid w:val="007905B0"/>
    <w:rsid w:val="007B0740"/>
    <w:rsid w:val="007B6933"/>
    <w:rsid w:val="007C1BAB"/>
    <w:rsid w:val="007E506A"/>
    <w:rsid w:val="00811A3B"/>
    <w:rsid w:val="0085499B"/>
    <w:rsid w:val="00857DE5"/>
    <w:rsid w:val="0089158E"/>
    <w:rsid w:val="00891B4E"/>
    <w:rsid w:val="008C4B7D"/>
    <w:rsid w:val="008C7626"/>
    <w:rsid w:val="0090227F"/>
    <w:rsid w:val="00903705"/>
    <w:rsid w:val="00922C88"/>
    <w:rsid w:val="0092406C"/>
    <w:rsid w:val="009271D3"/>
    <w:rsid w:val="00940746"/>
    <w:rsid w:val="00951495"/>
    <w:rsid w:val="009B3C99"/>
    <w:rsid w:val="009C045D"/>
    <w:rsid w:val="009C08C8"/>
    <w:rsid w:val="009C1BFF"/>
    <w:rsid w:val="009E3A66"/>
    <w:rsid w:val="009F59FD"/>
    <w:rsid w:val="009F5C74"/>
    <w:rsid w:val="00A104FE"/>
    <w:rsid w:val="00A15CF7"/>
    <w:rsid w:val="00A20726"/>
    <w:rsid w:val="00A24793"/>
    <w:rsid w:val="00A33389"/>
    <w:rsid w:val="00A53604"/>
    <w:rsid w:val="00A70C38"/>
    <w:rsid w:val="00A7192E"/>
    <w:rsid w:val="00A81248"/>
    <w:rsid w:val="00A946DF"/>
    <w:rsid w:val="00A959A5"/>
    <w:rsid w:val="00A95FEC"/>
    <w:rsid w:val="00AB6221"/>
    <w:rsid w:val="00AC4E34"/>
    <w:rsid w:val="00AE30F0"/>
    <w:rsid w:val="00AF21B3"/>
    <w:rsid w:val="00B17B85"/>
    <w:rsid w:val="00B21B13"/>
    <w:rsid w:val="00B47054"/>
    <w:rsid w:val="00B47F18"/>
    <w:rsid w:val="00B81C29"/>
    <w:rsid w:val="00B85690"/>
    <w:rsid w:val="00BB3C59"/>
    <w:rsid w:val="00BB7565"/>
    <w:rsid w:val="00BF79E3"/>
    <w:rsid w:val="00C23B28"/>
    <w:rsid w:val="00C40AF3"/>
    <w:rsid w:val="00C427EF"/>
    <w:rsid w:val="00C52D5B"/>
    <w:rsid w:val="00C66528"/>
    <w:rsid w:val="00C72FA2"/>
    <w:rsid w:val="00C82B50"/>
    <w:rsid w:val="00C915F0"/>
    <w:rsid w:val="00C94D6D"/>
    <w:rsid w:val="00C971BF"/>
    <w:rsid w:val="00CA5925"/>
    <w:rsid w:val="00CB78B6"/>
    <w:rsid w:val="00CC0F1D"/>
    <w:rsid w:val="00CC4608"/>
    <w:rsid w:val="00CF5A49"/>
    <w:rsid w:val="00D05017"/>
    <w:rsid w:val="00D10D0F"/>
    <w:rsid w:val="00D15FC9"/>
    <w:rsid w:val="00D424EC"/>
    <w:rsid w:val="00D45CBE"/>
    <w:rsid w:val="00D564E7"/>
    <w:rsid w:val="00DA6D3B"/>
    <w:rsid w:val="00DD5BA2"/>
    <w:rsid w:val="00DD7ADA"/>
    <w:rsid w:val="00DF2E47"/>
    <w:rsid w:val="00DF488C"/>
    <w:rsid w:val="00E0586F"/>
    <w:rsid w:val="00E3375D"/>
    <w:rsid w:val="00E33F6B"/>
    <w:rsid w:val="00E34C5F"/>
    <w:rsid w:val="00E372AB"/>
    <w:rsid w:val="00E413B9"/>
    <w:rsid w:val="00E430EA"/>
    <w:rsid w:val="00E4620A"/>
    <w:rsid w:val="00E47814"/>
    <w:rsid w:val="00E63F8D"/>
    <w:rsid w:val="00E657E2"/>
    <w:rsid w:val="00E73D18"/>
    <w:rsid w:val="00E7659D"/>
    <w:rsid w:val="00E774C0"/>
    <w:rsid w:val="00EA1A42"/>
    <w:rsid w:val="00EC4034"/>
    <w:rsid w:val="00EC75C6"/>
    <w:rsid w:val="00ED562A"/>
    <w:rsid w:val="00EF43B5"/>
    <w:rsid w:val="00F000C2"/>
    <w:rsid w:val="00F0672D"/>
    <w:rsid w:val="00F250A0"/>
    <w:rsid w:val="00F609D1"/>
    <w:rsid w:val="00F61FAA"/>
    <w:rsid w:val="00FA5EC4"/>
    <w:rsid w:val="00FB65B8"/>
    <w:rsid w:val="00FC49AE"/>
    <w:rsid w:val="00FD1026"/>
    <w:rsid w:val="00FD2FC3"/>
    <w:rsid w:val="00FE26FB"/>
    <w:rsid w:val="00FE4717"/>
    <w:rsid w:val="00FE69F5"/>
    <w:rsid w:val="00FE7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EBD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650512"/>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650512"/>
    <w:pPr>
      <w:spacing w:after="100"/>
    </w:pPr>
  </w:style>
  <w:style w:type="paragraph" w:styleId="TOC2">
    <w:name w:val="toc 2"/>
    <w:basedOn w:val="Normal"/>
    <w:next w:val="Normal"/>
    <w:autoRedefine/>
    <w:uiPriority w:val="39"/>
    <w:rsid w:val="00650512"/>
    <w:pPr>
      <w:spacing w:after="100"/>
      <w:ind w:left="240"/>
    </w:pPr>
  </w:style>
  <w:style w:type="paragraph" w:styleId="TOC3">
    <w:name w:val="toc 3"/>
    <w:basedOn w:val="Normal"/>
    <w:next w:val="Normal"/>
    <w:autoRedefine/>
    <w:uiPriority w:val="39"/>
    <w:rsid w:val="00650512"/>
    <w:pPr>
      <w:spacing w:after="100"/>
      <w:ind w:left="480"/>
    </w:pPr>
  </w:style>
  <w:style w:type="character" w:styleId="Hyperlink">
    <w:name w:val="Hyperlink"/>
    <w:basedOn w:val="DefaultParagraphFont"/>
    <w:uiPriority w:val="99"/>
    <w:unhideWhenUsed/>
    <w:rsid w:val="00650512"/>
    <w:rPr>
      <w:color w:val="0000FF" w:themeColor="hyperlink"/>
      <w:u w:val="single"/>
    </w:rPr>
  </w:style>
  <w:style w:type="paragraph" w:customStyle="1" w:styleId="Heading31">
    <w:name w:val="Heading 3.1"/>
    <w:basedOn w:val="Heading3"/>
    <w:link w:val="Heading31Char"/>
    <w:uiPriority w:val="6"/>
    <w:qFormat/>
    <w:rsid w:val="002A0752"/>
    <w:rPr>
      <w:b w:val="0"/>
      <w:bCs/>
      <w:color w:val="1B539D"/>
      <w:sz w:val="28"/>
      <w:szCs w:val="20"/>
    </w:rPr>
  </w:style>
  <w:style w:type="paragraph" w:styleId="ListParagraph">
    <w:name w:val="List Paragraph"/>
    <w:basedOn w:val="Normal"/>
    <w:uiPriority w:val="34"/>
    <w:qFormat/>
    <w:rsid w:val="002A0752"/>
    <w:pPr>
      <w:spacing w:after="160" w:line="259" w:lineRule="auto"/>
      <w:ind w:left="720"/>
      <w:contextualSpacing/>
    </w:pPr>
    <w:rPr>
      <w:sz w:val="22"/>
      <w:szCs w:val="22"/>
      <w:lang w:val="en-GB"/>
    </w:rPr>
  </w:style>
  <w:style w:type="character" w:customStyle="1" w:styleId="Heading31Char">
    <w:name w:val="Heading 3.1 Char"/>
    <w:basedOn w:val="Heading3Char"/>
    <w:link w:val="Heading31"/>
    <w:uiPriority w:val="6"/>
    <w:rsid w:val="002A0752"/>
    <w:rPr>
      <w:rFonts w:asciiTheme="majorHAnsi" w:eastAsiaTheme="majorEastAsia" w:hAnsiTheme="majorHAnsi" w:cstheme="majorBidi"/>
      <w:b w:val="0"/>
      <w:bCs/>
      <w:color w:val="1B539D"/>
      <w:sz w:val="28"/>
      <w:szCs w:val="20"/>
    </w:rPr>
  </w:style>
  <w:style w:type="paragraph" w:styleId="Caption">
    <w:name w:val="caption"/>
    <w:basedOn w:val="Normal"/>
    <w:next w:val="Normal"/>
    <w:uiPriority w:val="35"/>
    <w:semiHidden/>
    <w:qFormat/>
    <w:rsid w:val="002C5F5A"/>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s%20Asvicas\Downloads\tf11866446.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61F7593D9A7E41A01B2CCC6DF143B6" ma:contentTypeVersion="5" ma:contentTypeDescription="Een nieuw document maken." ma:contentTypeScope="" ma:versionID="712ccd9aeb7142e9976e9cf1cddb728f">
  <xsd:schema xmlns:xsd="http://www.w3.org/2001/XMLSchema" xmlns:xs="http://www.w3.org/2001/XMLSchema" xmlns:p="http://schemas.microsoft.com/office/2006/metadata/properties" xmlns:ns3="1a293957-0f47-41cb-9a0a-236f327cf236" xmlns:ns4="e628c0ac-f652-45a9-a529-64075831e63d" targetNamespace="http://schemas.microsoft.com/office/2006/metadata/properties" ma:root="true" ma:fieldsID="6f75f8d5f62092795e33154dd390a090" ns3:_="" ns4:_="">
    <xsd:import namespace="1a293957-0f47-41cb-9a0a-236f327cf236"/>
    <xsd:import namespace="e628c0ac-f652-45a9-a529-64075831e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93957-0f47-41cb-9a0a-236f327cf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28c0ac-f652-45a9-a529-64075831e63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758B695F-BA21-4067-9420-279D1801C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93957-0f47-41cb-9a0a-236f327cf236"/>
    <ds:schemaRef ds:uri="e628c0ac-f652-45a9-a529-64075831e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C62665-63B3-4C3D-9E44-65C8219B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tf11866446.dotx</Template>
  <TotalTime>0</TotalTime>
  <Pages>1</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2019-12-08T17:34:00Z</dcterms:created>
  <dcterms:modified xsi:type="dcterms:W3CDTF">2020-04-06T09:44:00Z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0x010100F861F7593D9A7E41A01B2CCC6DF143B6</vt:lpwstr>
  </property>
</Properties>
</file>